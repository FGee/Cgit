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8D3" w:rsidRPr="00B138D3" w:rsidRDefault="00B138D3" w:rsidP="00B138D3">
      <w:pPr>
        <w:widowControl/>
        <w:spacing w:line="240" w:lineRule="auto"/>
        <w:ind w:firstLineChars="0" w:firstLine="48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1.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       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&lt;ctype.h&gt;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char ch;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scanf_s("%c\n", &amp;ch, sizeof(ch));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printf("%c\n", toupper(ch));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2.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       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&lt;ctype.h&gt;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number(int n)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</w:t>
      </w:r>
      <w:r>
        <w:rPr>
          <w:rFonts w:ascii="Calibri" w:hAnsi="Calibri" w:cs="Calibri"/>
          <w:kern w:val="0"/>
          <w:szCs w:val="24"/>
        </w:rPr>
        <w:t xml:space="preserve"> </w:t>
      </w:r>
      <w:r w:rsidRPr="00B138D3">
        <w:rPr>
          <w:rFonts w:ascii="Calibri" w:hAnsi="Calibri" w:cs="Calibri"/>
          <w:kern w:val="0"/>
          <w:szCs w:val="24"/>
        </w:rPr>
        <w:t>%</w:t>
      </w:r>
      <w:r>
        <w:rPr>
          <w:rFonts w:ascii="Calibri" w:hAnsi="Calibri" w:cs="Calibri"/>
          <w:kern w:val="0"/>
          <w:szCs w:val="24"/>
        </w:rPr>
        <w:t>3</w:t>
      </w:r>
      <w:r w:rsidRPr="00B138D3">
        <w:rPr>
          <w:rFonts w:ascii="Calibri" w:hAnsi="Calibri" w:cs="Calibri"/>
          <w:kern w:val="0"/>
          <w:szCs w:val="24"/>
        </w:rPr>
        <w:t>d</w:t>
      </w:r>
      <w:r>
        <w:rPr>
          <w:rFonts w:ascii="Calibri" w:hAnsi="Calibri" w:cs="Calibri"/>
          <w:kern w:val="0"/>
          <w:szCs w:val="24"/>
        </w:rPr>
        <w:t xml:space="preserve"> </w:t>
      </w:r>
      <w:bookmarkStart w:id="0" w:name="_GoBack"/>
      <w:bookmarkEnd w:id="0"/>
      <w:r w:rsidRPr="00B138D3">
        <w:rPr>
          <w:rFonts w:ascii="Calibri" w:hAnsi="Calibri" w:cs="Calibri"/>
          <w:kern w:val="0"/>
          <w:szCs w:val="24"/>
        </w:rPr>
        <w:t>\t", n);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asterisk()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printf("*****\t");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blank()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 \t");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nmax(int a, int b, int c)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a &gt; b ? (a &gt; c ? a : c) : (b &gt; c ? b : c);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names()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alp \t");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num \t");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oth \n");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alp = 0, num = 0, oth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char ch;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(scanf_s("%c", &amp;ch, sizeof(ch)))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(isalpha(ch))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++alp;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else if (isdigit(ch))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++num;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++oth;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max = nmax(alp, num, oth);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alpnm = 1, numnm = 1, othnm = 1;//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控制数字的输出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max; i &gt;= 0; --i)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(alpnm &amp;&amp; alp == i)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第一个柱子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number(alp);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--alpnm;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--alp;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}else if (alp == i)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asterisk();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--alp;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blank();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(numnm &amp;&amp; num == i)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第二个柱子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number(num);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--numnm;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--num;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if (num == i)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asterisk();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--num;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blank();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(othnm &amp;&amp; oth == i)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第三个柱子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number(oth);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--othnm;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--oth;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if (oth == i)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asterisk();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--oth;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blank();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printf("\n");//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每一行换行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names();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>
        <w:rPr>
          <w:noProof/>
        </w:rPr>
        <w:drawing>
          <wp:inline distT="0" distB="0" distL="0" distR="0" wp14:anchorId="42AD3D72" wp14:editId="048B68C0">
            <wp:extent cx="4732430" cy="48543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3.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 w:hint="eastAsia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（1）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十进制转二进制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detobi(int n)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char bina[50];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i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(n != 0)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bina[i] = '0' + n % 2;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/= 2;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(i &gt;= 0)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printf("%c", bina[i-1]);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putchar('\n');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num;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(scanf_s("%d", &amp;num))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detobi(num);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5DF42B54" wp14:editId="72DF9C2A">
            <wp:extent cx="1943100" cy="769620"/>
            <wp:effectExtent l="0" t="0" r="0" b="0"/>
            <wp:docPr id="45" name="图片 45" descr="C:\Users\Shan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han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(2)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二进制转十进制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&lt;ctype.h&gt;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bitode(char* pc, int n)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num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1; n &gt; 0; --n)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num = num + (pc[n] - '0') * i;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 = 2 * 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num;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char arch[50], ch;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cnt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(scanf_s("%c", &amp;ch, sizeof(ch)))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以字符方式读入二进制数值，放于字符数组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(isdigit(ch))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++cnt;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arch[cnt] = ch;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 bitode(arch, cnt));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7B2F0E01" wp14:editId="2ECA67F7">
            <wp:extent cx="2926080" cy="1325880"/>
            <wp:effectExtent l="0" t="0" r="7620" b="7620"/>
            <wp:docPr id="46" name="图片 46" descr="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(3)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十转十六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&lt;ctype.h&gt;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detohex(int n)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char bina[50];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i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(n != 0)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hex = n % 16;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(hex &gt;= 0 &amp;&amp; hex &lt;= 9)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bina[i] = '0' + hex;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bina[i] = 'a' + hex - 10;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++i;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/= 16;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(i &gt;= 0)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printf("%c", bina[i-1]);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--i;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putchar('\n');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num;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(scanf_s("%d", &amp;num))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detohex(num);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57392A0F" wp14:editId="137748B8">
            <wp:extent cx="2552700" cy="1112520"/>
            <wp:effectExtent l="0" t="0" r="0" b="0"/>
            <wp:docPr id="47" name="图片 47" descr="15f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5f16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(4)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十六转十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&lt;ctype.h&gt;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int 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hext</w:t>
      </w:r>
      <w:r w:rsidRPr="00B138D3">
        <w:rPr>
          <w:rFonts w:ascii="Calibri" w:hAnsi="Calibri" w:cs="Calibri"/>
          <w:kern w:val="0"/>
          <w:szCs w:val="24"/>
        </w:rPr>
        <w:t>ode(char* pc, int n)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num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1; n &gt; 0; --n)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(isdigit(pc[n]))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分别处理数字与字母部分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num = num + (pc[n] - '0') * i;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else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num = num + (pc[n] - 'a' + 10) * i;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 = 16 * 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num;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char arch[50], ch;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cnt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(scanf_s("%c", &amp;ch, sizeof(ch)))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以字符方式读入十六进制数值，放于字符数组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if (isdigit(ch) || 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(tolower(ch) &gt;= 'a' &amp;&amp; tolower(ch) &lt;= 'f'))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只读入相关字符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++cnt;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arch[cnt] = ch;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 hextode(arch, cnt));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470F584A" wp14:editId="31F688E4">
            <wp:extent cx="2926080" cy="1577340"/>
            <wp:effectExtent l="0" t="0" r="7620" b="3810"/>
            <wp:docPr id="48" name="图片 48" descr="z &#10;102765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 &#10;1027653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4.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统计整数对应二进制中</w:t>
      </w:r>
      <w:r w:rsidRPr="00B138D3">
        <w:rPr>
          <w:rFonts w:ascii="Calibri" w:hAnsi="Calibri" w:cs="Calibri"/>
          <w:kern w:val="0"/>
          <w:szCs w:val="24"/>
        </w:rPr>
        <w:t>1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的个数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int count1(int n)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is1;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cnt1 = 0;//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计</w:t>
      </w:r>
      <w:r w:rsidRPr="00B138D3">
        <w:rPr>
          <w:rFonts w:ascii="Calibri" w:hAnsi="Calibri" w:cs="Calibri"/>
          <w:kern w:val="0"/>
          <w:szCs w:val="24"/>
        </w:rPr>
        <w:t>1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的个数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(n != 0)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is1 = n % 2;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(is1 == 1)//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判断是否为</w:t>
      </w:r>
      <w:r w:rsidRPr="00B138D3">
        <w:rPr>
          <w:rFonts w:ascii="Calibri" w:hAnsi="Calibri" w:cs="Calibri"/>
          <w:kern w:val="0"/>
          <w:szCs w:val="24"/>
        </w:rPr>
        <w:t>1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++cnt1;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/= 2;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cnt1;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num;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(scanf_s("%d", &amp;num))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printf("%d\n",count1(num));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刷新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32BAFCBB" wp14:editId="7AAF29EE">
            <wp:extent cx="3147060" cy="1691640"/>
            <wp:effectExtent l="0" t="0" r="0" b="3810"/>
            <wp:docPr id="49" name="图片 49" descr="789789 &#10;-z &#10;-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789789 &#10;-z &#10;-z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 w:hint="eastAsia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5.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 w:hint="eastAsia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（1）（2） （3）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分别找出</w:t>
      </w:r>
      <w:r w:rsidRPr="00B138D3">
        <w:rPr>
          <w:rFonts w:ascii="Calibri" w:hAnsi="Calibri" w:cs="Calibri"/>
          <w:kern w:val="0"/>
          <w:szCs w:val="24"/>
        </w:rPr>
        <w:t>1001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，</w:t>
      </w:r>
      <w:r w:rsidRPr="00B138D3">
        <w:rPr>
          <w:rFonts w:ascii="Calibri" w:hAnsi="Calibri" w:cs="Calibri"/>
          <w:kern w:val="0"/>
          <w:szCs w:val="24"/>
        </w:rPr>
        <w:t>1002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，</w:t>
      </w:r>
      <w:r w:rsidRPr="00B138D3">
        <w:rPr>
          <w:rFonts w:ascii="Calibri" w:hAnsi="Calibri" w:cs="Calibri"/>
          <w:kern w:val="0"/>
          <w:szCs w:val="24"/>
        </w:rPr>
        <w:t>1003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个整数中一个至三个非成对出现的数字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       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sz 103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ct1 = 0, ct2 = 0;//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记录分组数组中所存的元素多少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t = sz; 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用于记录两个不同元素存放在一起的数组元素的多少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findone(const int *pa, int n)//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处理含有一个不同元素的情况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onenm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0; i &lt; n; ++i)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onenm ^= pa[i];//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消除其他所有成对的整数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onenm;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fnd_bit1(int nm, int x)//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寻找右起第一个</w:t>
      </w:r>
      <w:r w:rsidRPr="00B138D3">
        <w:rPr>
          <w:rFonts w:ascii="Calibri" w:hAnsi="Calibri" w:cs="Calibri"/>
          <w:kern w:val="0"/>
          <w:szCs w:val="24"/>
        </w:rPr>
        <w:t>bit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为</w:t>
      </w:r>
      <w:r w:rsidRPr="00B138D3">
        <w:rPr>
          <w:rFonts w:ascii="Calibri" w:hAnsi="Calibri" w:cs="Calibri"/>
          <w:kern w:val="0"/>
          <w:szCs w:val="24"/>
        </w:rPr>
        <w:t>1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的位置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r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(x &gt; 0)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 = x + 1;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nm = nm &gt;&gt; r;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(!(nm % 2))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nm = nm &gt;&gt; 1;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++r;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r;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group(const int *pa, int n, int *a1, int *a2, int r)//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将元素进行分组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0; i &lt; n; ++i)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((pa[i] &gt;&gt; r) % 2)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a1[ct1] = pa[i];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++ct1;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/*printf("***\n");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 ct1);*/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a2[ct2] = pa[i];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++ct2;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/*printf("+++\n");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 ct2);*/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prnt(int *par, int size)//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将三元素化解为一元素状况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aaa[sz];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0; i &lt; sz; ++i)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(i &lt; size)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aaa[i] = par[i];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aaa[i]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total = findone(aaa, t);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ct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ct = fnd_bit1(total, ct);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a1[sz], a2[sz];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0; i &lt; sz; ++i)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初始化为</w:t>
      </w:r>
      <w:r w:rsidRPr="00B138D3">
        <w:rPr>
          <w:rFonts w:ascii="Calibri" w:hAnsi="Calibri" w:cs="Calibri"/>
          <w:kern w:val="0"/>
          <w:szCs w:val="24"/>
        </w:rPr>
        <w:t>0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a1[i] = 0; a2[i]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group(aaa, t, a1, a2, ct);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(ct1 % 2 &amp;&amp; ct2 % 2)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printf("%d\n%d\n", findone(a1, ct1), findone(a2, ct2));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(ct1 % 2)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 findone(a1, ct1));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t = ct2;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ct1 = 0; ct2 = 0;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prnt(a2, t);//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分解为两元素的递归调用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printf("%d\n", findone(a2, ct1));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t = ct1;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ct1 = 0; ct2 = 0;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prnt(a1, t);//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分解为两元素的递归调用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iarr[] = { 1,2,3,4,5,6,7,8,9,10,11,12,13,14,15,16,17,18,19,20,21,22,23,24,25,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26,27,28,29,30,31,32,33,34,35,36,37,38,39,40,41,42,43,44,45,46,47,48,49,50, 333,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               1,2,3,4,5,6,7,8,9,10,11,12,13,14,15,16,17,18,19,20,21,22,23,24,25, 888,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26,27,28,29,30,31,32,33,34,35,36,37,38,39,40,41,42,43,44,45,46,47,48,49,50, 666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prnt(iarr, sz);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/*for (int i = 1; i &lt; 51; ++i)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printf(",%d", i);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}*/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4A7E5059" wp14:editId="243DE315">
            <wp:extent cx="3223260" cy="1234440"/>
            <wp:effectExtent l="0" t="0" r="0" b="3810"/>
            <wp:docPr id="50" name="图片 50" descr="333 &#10;请 按 任 意 键 继 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333 &#10;请 按 任 意 键 继 续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 w:hint="eastAsia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6.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(1)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年月日转天数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leaps (years % 4 == 0) &amp;&amp; (years % 100 != 0) || (years % 400 == 0)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int days(int years, int month, int day)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(month - 1)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9: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8: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(leaps) ? 29 : 28;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//printf("%d\n", leaps);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default: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printf("error!\n");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yr, mon, dy;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 %d %d", &amp;yr, &amp;mon, &amp;dy))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printf("years:%d month:%d day:%d\n", yr, mon, dy);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printf("The days is %d.\n", days(yr, mon, dy));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6ADD4BEF" wp14:editId="44E092EE">
            <wp:extent cx="3154680" cy="1402080"/>
            <wp:effectExtent l="0" t="0" r="7620" b="7620"/>
            <wp:docPr id="51" name="图片 51" descr="2019 3 27 &#10;ears:2019 month:3 day:27 &#10;he days is 8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019 3 27 &#10;ears:2019 month:3 day:27 &#10;he days is 86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(2)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日期之差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leaps (years % 4 == 0) &amp;&amp; (years % 100 != 0) || (years % 400 == 0)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day_of_year(int years, int month, int day)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(month - 1)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9: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8: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(leaps) ? 29 : 28;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//printf("%d\n", leaps);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default: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printf("error!\n");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delt(int years, int year2)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days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years &lt; year2; ++years)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days += (leaps) ? 366 : 365;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days;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yr1, mon1, dy1;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yr2, mon2, dy2;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diff;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 %d %d %d %d %d", &amp;yr1, &amp;mon1, &amp;dy1, &amp;yr2, &amp;mon2, &amp;dy2))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printf("date1:%d %d %d\n", yr1, mon1, dy1);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printf("date2:%d %d %d\n", yr2, mon2, dy2);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diff = delt(yr1, yr2) - day_of_year(yr1, mon1, dy1) + day_of_year(yr2, mon2, dy2);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printf("The differences of the two dates is %d.\n", diff);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lastRenderedPageBreak/>
        <w:drawing>
          <wp:inline distT="0" distB="0" distL="0" distR="0" wp14:anchorId="46B6F55A" wp14:editId="29F5D841">
            <wp:extent cx="4526280" cy="1569720"/>
            <wp:effectExtent l="0" t="0" r="7620" b="0"/>
            <wp:docPr id="52" name="图片 52" descr="1995 5 22 2019 3 27 &#10;atel:1995 5 22 &#10;ate2:2019 3 27 &#10;he differences of the two dates is 871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1995 5 22 2019 3 27 &#10;atel:1995 5 22 &#10;ate2:2019 3 27 &#10;he differences of the two dates is 8710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（3）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日期求星期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leaps (years % 4 == 0) &amp;&amp; (years % 100 != 0) || (years % 400 == 0)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base_yr 1990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base_mn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base_dy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day_of_year(int years, int month, int day)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(month - 1)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9: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8: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(leaps) ? 29 : 28;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//printf("%d\n", leaps);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default: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printf("error!\n");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day_dif_year(int years, int year2)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days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years &lt; year2; ++years)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days += (leaps) ? 366 : 365;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days;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daytowk(int d)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(d % 7)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puts("Monday");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puts("Thusday");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puts("Wenesday");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puts("Thursday");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puts("Friday");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puts("Saturday");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puts("Sunday");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yr, mon, dy;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diff;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 %d %d", &amp;yr, &amp;mon, &amp;dy))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printf("date1:%d %d %d\n", yr, mon, dy);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diff = day_dif_year(base_yr, yr) - day_of_year(base_yr, base_mn, base_dy) + day_of_year(yr, mon, dy);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daytowk(diff);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putchar('\n');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drawing>
          <wp:inline distT="0" distB="0" distL="0" distR="0" wp14:anchorId="73EF5C54" wp14:editId="7DC0A05D">
            <wp:extent cx="4069080" cy="2103120"/>
            <wp:effectExtent l="0" t="0" r="7620" b="0"/>
            <wp:docPr id="53" name="图片 53" descr="2019 3 27 &#10;date1:2019 3 27 &#10;enesday &#10;-z &#10;-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019 3 27 &#10;date1:2019 3 27 &#10;enesday &#10;-z &#10;-z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（4）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给日期转n天后日期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leaps (year % 4 == 0) &amp;&amp; (year % 100 != 0) || (year % 400 == 0)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base_yr 1990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base_mn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base_dy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day_of_year(int year, int month, int day)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switch (month - 1)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9: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8: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(leaps) ? 29 : 28;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//printf("%d\n", leaps);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default: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printf("error!\n");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daytodate(int *pdays, int year)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month;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mnth[12] = { 31,28,31,30,31,30,31,31,30,31,30,31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(leaps)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mnth[1] = 29;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i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*pdays &gt; 0; ++i)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*pdays -= mnth[i];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month = 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*pdays += mnth[i-1];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return month;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date_after_n(int year, int month, int day, int n)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+= day_of_year(year, month, day);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(n &gt; ((leaps) ? 366 : 365))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-= (leaps) ? 366 : 365;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++year;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month = daytodate(&amp;n, year);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 %d %d\n", year, month, n);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yr, mon, dy;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n;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 %d %d %d", &amp;yr, &amp;mon, &amp;dy, &amp;n))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date_after_n(yr, mon, dy, n);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（5）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年月输出月历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leaps (year % 4 == 0) &amp;&amp; (year % 100 != 0) || (year % 400 == 0)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base_yr 1990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base_mn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base_dy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day_of_year(int year, int month, int day)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(month - 1)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9: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8: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(leaps) ? 29 : 28;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//printf("%d\n", leaps);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default: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printf("error!\n");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day_dif_year(int year, int year2)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days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year &lt; year2; ++year)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days += (leaps) ? 366 : 365;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days;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daytowk(int year, int month, int day)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int diff = day_dif_year(base_yr, year) 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 - day_of_year(base_yr, base_mn, base_dy)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 + day_of_year(year, month, day);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week[7] = { 1,2,3,4,5,6,7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return week[diff % 7];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daytodate(int *pdays, int year)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month;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mnth[12] = { 31,28,31,30,31,30,31,31,30,31,30,31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(leaps)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mnth[1] = 29;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i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*pdays &gt; 0; ++i)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*pdays -= mnth[i];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month = i;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*pdays += mnth[i-1];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month;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date_after_n(int year, int month, int day, int n)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+= day_of_year(year, month, day);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(n &gt; ((leaps) ? 366 : 365))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n -= (leaps) ? 366 : 365;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++year;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month = daytodate(&amp;n, year);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printf("%d %d %d\n", year, month, n);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day_of_month(int year, int month)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mnth[12] = { 31,28,31,30,31,30,31,31,30,31,30,31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(leaps)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mnth[1] = 29;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mnth[month - 1];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printmon(int year, int month)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printf("%-2d  SUN MON TUE WED THU FRI SAT\n", month);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mondys = day_of_month(year, month);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wk_of_fsrt = daytowk(year, month, 1);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(wk_of_fsrt)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printf("\t");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 case 2: case 3: case 4: case 5: 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0; i &lt;= wk_of_fsrt; ++i)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tab = wk_of_fsrt;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1; i &lt;= mondys; ++i, ++tab)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printf("%3d ", i);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(i != mondys &amp;&amp; tab == 6)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printf("\n");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tab = -1;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tab - 1 &lt;= 7; ++tab)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printf("\t");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printf("\n");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yr, mon;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 %d", &amp;yr, &amp;mon))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printmon(yr, mon);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lastRenderedPageBreak/>
        <w:drawing>
          <wp:inline distT="0" distB="0" distL="0" distR="0" wp14:anchorId="40B5EC2A" wp14:editId="6FEEDFBC">
            <wp:extent cx="3893820" cy="2926080"/>
            <wp:effectExtent l="0" t="0" r="0" b="7620"/>
            <wp:docPr id="54" name="图片 54" descr="004 1 &#10;4 &#10;11 &#10;18 &#10;25 &#10;004 12 &#10;5 &#10;12 &#10;19 &#10;26 &#10;1 SUN MON TUE WED THU FRI SAT &#10;7 &#10;14 &#10;21 &#10;28 &#10;12 SUN MON TUE WED THU FRI SAT &#10;8 &#10;15 &#10;22 &#10;29 &#10;5 &#10;12 &#10;19 &#10;26 &#10;6 &#10;13 &#10;20 &#10;27 &#10;6 &#10;13 &#10;20 &#10;27 &#10;7 &#10;14 &#10;21 &#10;28 &#10;8 &#10;15 &#10;22 &#10;29 &#10;2 &#10;9 &#10;16 &#10;23 &#10;30 &#10;2 &#10;9 &#10;16 &#10;23 &#10;30 &#10;3 &#10;10 &#10;17 &#10;24 &#10;31 &#10;3 &#10;10 &#10;17 &#10;24 &#10;31 &#10;4 &#10;11 &#10;18 &#10;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004 1 &#10;4 &#10;11 &#10;18 &#10;25 &#10;004 12 &#10;5 &#10;12 &#10;19 &#10;26 &#10;1 SUN MON TUE WED THU FRI SAT &#10;7 &#10;14 &#10;21 &#10;28 &#10;12 SUN MON TUE WED THU FRI SAT &#10;8 &#10;15 &#10;22 &#10;29 &#10;5 &#10;12 &#10;19 &#10;26 &#10;6 &#10;13 &#10;20 &#10;27 &#10;6 &#10;13 &#10;20 &#10;27 &#10;7 &#10;14 &#10;21 &#10;28 &#10;8 &#10;15 &#10;22 &#10;29 &#10;2 &#10;9 &#10;16 &#10;23 &#10;30 &#10;2 &#10;9 &#10;16 &#10;23 &#10;30 &#10;3 &#10;10 &#10;17 &#10;24 &#10;31 &#10;3 &#10;10 &#10;17 &#10;24 &#10;31 &#10;4 &#10;11 &#10;18 &#10;25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 w:hint="eastAsia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7.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输出年历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&lt;stdio.h&gt;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#include &lt;stdlib.h&gt;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leaps (year % 4 == 0) &amp;&amp; (year % 100 != 0) || (year % 400 == 0)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base_yr 1990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base_mn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base_dy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true 1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#define false 0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day_of_year(int year, int month, int day)//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日期转换为在这年对应的天数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(month - 1)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9: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8: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5: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4: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3: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2: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(leaps) ? 29 : 28;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//printf("%d\n", leaps);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 += 31;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0: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default: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printf("error!\n");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day_dif_year(int year, int year2)//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两年之间的天数差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days = 0;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year &lt; year2; ++year)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days += (leaps) ? 366 : 365;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days;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daytowk(int year, int month, int day)//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日期对应的星期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int diff = day_dif_year(base_yr, year) 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 - day_of_year(base_yr, base_mn, base_dy)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 xml:space="preserve"> + day_of_year(year, month, day);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week[7] = { 1,2,3,4,5,6,7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week[diff % 7];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int day_of_month(int year, int month)//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一个月有几天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mnth[12] = { 31,28,31,30,31,30,31,31,30,31,30,31 };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(leaps)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mnth[1] = 29;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mnth[month - 1];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prnt(int wk_of_fsrt)//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打印一行的月份中</w:t>
      </w:r>
      <w:r w:rsidRPr="00B138D3">
        <w:rPr>
          <w:rFonts w:ascii="Calibri" w:hAnsi="Calibri" w:cs="Calibri"/>
          <w:kern w:val="0"/>
          <w:szCs w:val="24"/>
        </w:rPr>
        <w:t>1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号之前的空白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switch (wk_of_fsrt) 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7: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case 1: case 2: case 3: case 4: case 5: case 6: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i = 0; i &lt;= wk_of_fsrt; ++i)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printline(int ln, int year)//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输出一行的两个月份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lmonth = ln;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rmonth = ln + 6;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printf("|%-2d  SUN MON TUE WED THU FRI SAT  ", lmonth);//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第一行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printf("%2d  SUN MON TUE WED THU FRI SAT |\n", rmonth);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lmondys = day_of_month(year, lmonth);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lwk_of_fsrt = daytowk(year, lmonth, 1);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rmondys = day_of_month(year, rmonth);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rwk_of_fsrt = daytowk(year, rmonth, 1);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ctl = 1; int ctr = 1;//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对应月份天数的控制量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lenough = false; int renough = false;//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对应循环的控制量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teml = false; int temr = false;//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确保左右月份已经打印完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while (!lenough || !renough)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printf("|");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ltab = 0;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(ctl == 1)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prnt(lwk_of_fsrt);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ltab = lwk_of_fsrt % 7;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if (ctl != 1)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ctl &lt;= lmondys; ++ctl, ++ltab)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printf("%3d ", ctl);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(ctl == lmondys) {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lenough = true;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teml = true;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++ctl;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++ltab;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(ctl != lmondys &amp;&amp; ltab == 6) {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//++ltab;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++ctl;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(lenough &amp;&amp; !renough)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(teml) {//</w:t>
      </w:r>
      <w:r w:rsidRPr="00B138D3">
        <w:rPr>
          <w:rFonts w:ascii="微软雅黑" w:eastAsia="微软雅黑" w:hAnsi="微软雅黑" w:cs="Calibri" w:hint="eastAsia"/>
          <w:kern w:val="0"/>
          <w:szCs w:val="24"/>
        </w:rPr>
        <w:t>在左边天数已经全部打印出来的且右边还没打印完的情况下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ltab &lt;= 6; ++ltab)</w:t>
      </w:r>
    </w:p>
    <w:p w:rsidR="00B138D3" w:rsidRPr="00B138D3" w:rsidRDefault="00B138D3" w:rsidP="00B138D3">
      <w:pPr>
        <w:widowControl/>
        <w:spacing w:line="240" w:lineRule="auto"/>
        <w:ind w:left="270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(!lenough &amp;&amp; renough)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ltab &lt;= 6; ++ltab)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(lenough &amp;&amp; renough)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ltab &lt;= 6; ++ltab)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 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");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rtab = 0;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(ctr == 1)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prnt(rwk_of_fsrt);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rtab = rwk_of_fsrt % 7;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else if (ctr != 1)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ctr &lt;= rmondys; ++ctr, ++rtab)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printf("%3d ", ctr);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(ctr == rmondys) {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renough = true;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temr = true;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++ctr;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++rtab;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(ctr != rmondys &amp;&amp; rtab == 6) {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//++rtab;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++ctr;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break;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(lenough &amp;&amp; !renough)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(temr) {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rtab &lt;= 6; ++rtab)</w:t>
      </w:r>
    </w:p>
    <w:p w:rsidR="00B138D3" w:rsidRPr="00B138D3" w:rsidRDefault="00B138D3" w:rsidP="00B138D3">
      <w:pPr>
        <w:widowControl/>
        <w:spacing w:line="240" w:lineRule="auto"/>
        <w:ind w:left="270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(!lenough &amp;&amp; renough)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rtab &lt;= 6; ++rtab)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if (lenough &amp;&amp; renough) {</w:t>
      </w:r>
    </w:p>
    <w:p w:rsidR="00B138D3" w:rsidRPr="00B138D3" w:rsidRDefault="00B138D3" w:rsidP="00B138D3">
      <w:pPr>
        <w:widowControl/>
        <w:spacing w:line="240" w:lineRule="auto"/>
        <w:ind w:left="162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(; rtab &lt;= 6; ++rtab)</w:t>
      </w:r>
    </w:p>
    <w:p w:rsidR="00B138D3" w:rsidRPr="00B138D3" w:rsidRDefault="00B138D3" w:rsidP="00B138D3">
      <w:pPr>
        <w:widowControl/>
        <w:spacing w:line="240" w:lineRule="auto"/>
        <w:ind w:left="216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    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lastRenderedPageBreak/>
        <w:t>printf("|");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printf("\n");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void printyear(int year)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//printline(4, year);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printf("|------------------The Calendar of Year %4d ---------------------|\n",year);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for (int line = 1; line &lt;= 6; ++line)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printline(line, year);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main()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{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int yr;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printf("Please input the year whose calendar you want to know: 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while (scanf_s("%d", &amp;yr)) {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printyear(yr);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rewind(stdin);</w:t>
      </w:r>
    </w:p>
    <w:p w:rsidR="00B138D3" w:rsidRPr="00B138D3" w:rsidRDefault="00B138D3" w:rsidP="00B138D3">
      <w:pPr>
        <w:widowControl/>
        <w:spacing w:line="240" w:lineRule="auto"/>
        <w:ind w:left="108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printf("Please input the year whose calendar you want to know: 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system("pause");</w:t>
      </w:r>
    </w:p>
    <w:p w:rsidR="00B138D3" w:rsidRPr="00B138D3" w:rsidRDefault="00B138D3" w:rsidP="00B138D3">
      <w:pPr>
        <w:widowControl/>
        <w:spacing w:line="240" w:lineRule="auto"/>
        <w:ind w:left="540"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return 0;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Calibri" w:hAnsi="Calibri" w:cs="Calibri"/>
          <w:kern w:val="0"/>
          <w:szCs w:val="24"/>
        </w:rPr>
      </w:pPr>
      <w:r w:rsidRPr="00B138D3">
        <w:rPr>
          <w:rFonts w:ascii="Calibri" w:hAnsi="Calibri" w:cs="Calibri"/>
          <w:kern w:val="0"/>
          <w:szCs w:val="24"/>
        </w:rPr>
        <w:t>}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="Calibri" w:hint="eastAsia"/>
          <w:kern w:val="0"/>
          <w:szCs w:val="24"/>
        </w:rPr>
      </w:pPr>
      <w:r w:rsidRPr="00B138D3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:rsidR="00B138D3" w:rsidRPr="00B138D3" w:rsidRDefault="00B138D3" w:rsidP="00B138D3">
      <w:pPr>
        <w:widowControl/>
        <w:spacing w:line="240" w:lineRule="auto"/>
        <w:ind w:firstLineChars="0" w:firstLine="480"/>
        <w:jc w:val="left"/>
        <w:rPr>
          <w:rFonts w:ascii="Calibri" w:hAnsi="Calibri" w:cs="Calibri" w:hint="eastAsia"/>
          <w:kern w:val="0"/>
          <w:szCs w:val="24"/>
        </w:rPr>
      </w:pPr>
      <w:r w:rsidRPr="00B138D3">
        <w:rPr>
          <w:rFonts w:ascii="Calibri" w:hAnsi="Calibri" w:cs="Calibri"/>
          <w:noProof/>
          <w:kern w:val="0"/>
          <w:szCs w:val="24"/>
        </w:rPr>
        <w:lastRenderedPageBreak/>
        <w:drawing>
          <wp:inline distT="0" distB="0" distL="0" distR="0" wp14:anchorId="1E31E598" wp14:editId="7BB8F310">
            <wp:extent cx="6484620" cy="7840980"/>
            <wp:effectExtent l="0" t="0" r="0" b="7620"/>
            <wp:docPr id="55" name="图片 55" descr="计算机生成了可选文字:&#10;Please input &#10;SUN MON TUE WED THU FRI &#10;SUN MON TUE WED THU FRI &#10;SUN MON TUE WED THU FRI &#10;SUN MON TUE WED THU FRI &#10;SUN MON TUE WED THU FRI &#10;SUN MON TUE WED THU FRI &#10;SUN MON TUE WED THU FRI &#10;SUN MON TUE WED THU FRI &#10;SUN MON TUE WED THU FRI &#10;SUN MON TUE WED THU FRI &#10;SUN MON TUE WED THU FRI &#10;SUN MON TUE WED THU FRI &#10;the &#10;6 &#10;13 &#10;20 &#10;27 &#10;3 &#10;10 &#10;17 &#10;24 &#10;2 &#10;9 &#10;16 &#10;23 &#10;30 &#10;6 &#10;13 &#10;20 &#10;27 &#10;4 &#10;11 &#10;18 &#10;25 &#10;8 &#10;15 &#10;22 &#10;29 &#10;the &#10;year whose calendar you want &#10;The Calendar of Year 2004 &#10;to know: &#10;2 &#10;3 &#10;4 &#10;5 &#10;6 &#10;4 &#10;11 &#10;18 &#10;25 &#10;8 &#10;15 &#10;22 &#10;29 &#10;7 &#10;14 &#10;21 &#10;28 &#10;4 &#10;11 &#10;18 &#10;25 &#10;2 &#10;9 &#10;16 &#10;23 &#10;30 &#10;6 &#10;13 &#10;20 &#10;27 &#10;5 &#10;12 &#10;19 &#10;26 &#10;2 &#10;9 &#10;16 &#10;23 &#10;8 &#10;15 &#10;22 &#10;29 &#10;5 &#10;12 &#10;19 &#10;26 &#10;3 &#10;10 &#10;17 &#10;24 &#10;31 &#10;7 &#10;14 &#10;21 &#10;28 &#10;7 &#10;14 &#10;21 &#10;28 &#10;4 &#10;11 &#10;18 &#10;25 &#10;3 &#10;10 &#10;17 &#10;24 &#10;31 &#10;7 &#10;14 &#10;21 &#10;28 &#10;5 &#10;12 &#10;19 &#10;26 &#10;2 &#10;9 &#10;16 &#10;23 &#10;30 &#10;year &#10;8 &#10;15 &#10;22 &#10;29 &#10;5 &#10;12 &#10;19 &#10;26 &#10;4 &#10;11 &#10;18 &#10;25 &#10;8 &#10;15 &#10;22 &#10;29 &#10;6 &#10;13 &#10;20 &#10;27 &#10;3 &#10;10 &#10;17 &#10;24 &#10;2 &#10;9 &#10;16 &#10;23 &#10;30 &#10;6 &#10;13 &#10;20 &#10;27 &#10;5 &#10;12 &#10;19 &#10;26 &#10;2 &#10;9 &#10;16 &#10;23 &#10;30 &#10;7 &#10;14 &#10;21 &#10;28 &#10;4 &#10;11 &#10;18 &#10;25 &#10;SAT &#10;3 &#10;10 &#10;17 &#10;31 &#10;SAT &#10;7 &#10;14 &#10;21 &#10;28 &#10;SAT &#10;6 &#10;13 &#10;20 &#10;27 &#10;SAT &#10;3 &#10;10 &#10;17 &#10;SAT &#10;8 &#10;15 &#10;22 &#10;29 &#10;SAT &#10;5 &#10;12 &#10;19 &#10;26 &#10;7 &#10;8 &#10;9 &#10;10 &#10;11 &#10;12 &#10;4 &#10;11 &#10;18 &#10;25 &#10;8 &#10;15 &#10;22 &#10;29 &#10;5 &#10;12 &#10;19 &#10;26 &#10;3 &#10;10 &#10;17 &#10;24 &#10;31 &#10;7 &#10;14 &#10;21 &#10;28 &#10;5 &#10;12 &#10;19 &#10;26 &#10;5 &#10;12 &#10;19 &#10;26 &#10;2 &#10;9 &#10;16 &#10;23 &#10;30 &#10;6 &#10;13 &#10;20 &#10;27 &#10;4 &#10;11 &#10;18 &#10;25 &#10;8 &#10;15 &#10;22 &#10;29 &#10;6 &#10;13 &#10;20 &#10;27 &#10;6 &#10;13 &#10;20 &#10;27 &#10;3 &#10;10 &#10;17 &#10;24 &#10;31 &#10;7 &#10;14 &#10;21 &#10;28 &#10;5 &#10;12 &#10;19 &#10;26 &#10;2 &#10;9 &#10;16 &#10;23 &#10;30 &#10;7 &#10;14 &#10;21 &#10;28 &#10;7 &#10;14 &#10;21 &#10;28 &#10;4 &#10;11 &#10;18 &#10;25 &#10;8 &#10;15 &#10;22 &#10;29 &#10;6 &#10;13 &#10;20 &#10;27 &#10;3 &#10;10 &#10;17 &#10;24 &#10;8 &#10;15 &#10;22 &#10;29 &#10;2004 &#10;8 &#10;15 &#10;22 &#10;29 &#10;5 &#10;12 &#10;19 &#10;26 &#10;2 &#10;9 &#10;16 &#10;23 &#10;30 &#10;7 &#10;14 &#10;21 &#10;28 &#10;4 &#10;11 &#10;18 &#10;25 &#10;2 &#10;9 &#10;16 &#10;23 &#10;30 &#10;2020 &#10;2 &#10;9 &#10;16 &#10;23 &#10;30 &#10;6 &#10;13 &#10;20 &#10;27 &#10;3 &#10;10 &#10;17 &#10;24 &#10;8 &#10;15 &#10;22 &#10;29 &#10;5 &#10;12 &#10;19 &#10;26 &#10;3 &#10;10 &#10;17 &#10;24 &#10;31 &#10;SAT &#10;3 &#10;10 &#10;17 &#10;31 &#10;SAT &#10;7 &#10;14 &#10;21 &#10;28 &#10;SAT &#10;4 &#10;11 &#10;18 &#10;25 &#10;SAT &#10;2 &#10;9 &#10;16 &#10;23 &#10;30 &#10;SAT &#10;6 &#10;13 &#10;20 &#10;27 &#10;SAT &#10;4 &#10;11 &#10;18 &#10;25 &#10;Please input &#10;whose calendar &#10;you want &#10;to know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计算机生成了可选文字:&#10;Please input &#10;SUN MON TUE WED THU FRI &#10;SUN MON TUE WED THU FRI &#10;SUN MON TUE WED THU FRI &#10;SUN MON TUE WED THU FRI &#10;SUN MON TUE WED THU FRI &#10;SUN MON TUE WED THU FRI &#10;SUN MON TUE WED THU FRI &#10;SUN MON TUE WED THU FRI &#10;SUN MON TUE WED THU FRI &#10;SUN MON TUE WED THU FRI &#10;SUN MON TUE WED THU FRI &#10;SUN MON TUE WED THU FRI &#10;the &#10;6 &#10;13 &#10;20 &#10;27 &#10;3 &#10;10 &#10;17 &#10;24 &#10;2 &#10;9 &#10;16 &#10;23 &#10;30 &#10;6 &#10;13 &#10;20 &#10;27 &#10;4 &#10;11 &#10;18 &#10;25 &#10;8 &#10;15 &#10;22 &#10;29 &#10;the &#10;year whose calendar you want &#10;The Calendar of Year 2004 &#10;to know: &#10;2 &#10;3 &#10;4 &#10;5 &#10;6 &#10;4 &#10;11 &#10;18 &#10;25 &#10;8 &#10;15 &#10;22 &#10;29 &#10;7 &#10;14 &#10;21 &#10;28 &#10;4 &#10;11 &#10;18 &#10;25 &#10;2 &#10;9 &#10;16 &#10;23 &#10;30 &#10;6 &#10;13 &#10;20 &#10;27 &#10;5 &#10;12 &#10;19 &#10;26 &#10;2 &#10;9 &#10;16 &#10;23 &#10;8 &#10;15 &#10;22 &#10;29 &#10;5 &#10;12 &#10;19 &#10;26 &#10;3 &#10;10 &#10;17 &#10;24 &#10;31 &#10;7 &#10;14 &#10;21 &#10;28 &#10;7 &#10;14 &#10;21 &#10;28 &#10;4 &#10;11 &#10;18 &#10;25 &#10;3 &#10;10 &#10;17 &#10;24 &#10;31 &#10;7 &#10;14 &#10;21 &#10;28 &#10;5 &#10;12 &#10;19 &#10;26 &#10;2 &#10;9 &#10;16 &#10;23 &#10;30 &#10;year &#10;8 &#10;15 &#10;22 &#10;29 &#10;5 &#10;12 &#10;19 &#10;26 &#10;4 &#10;11 &#10;18 &#10;25 &#10;8 &#10;15 &#10;22 &#10;29 &#10;6 &#10;13 &#10;20 &#10;27 &#10;3 &#10;10 &#10;17 &#10;24 &#10;2 &#10;9 &#10;16 &#10;23 &#10;30 &#10;6 &#10;13 &#10;20 &#10;27 &#10;5 &#10;12 &#10;19 &#10;26 &#10;2 &#10;9 &#10;16 &#10;23 &#10;30 &#10;7 &#10;14 &#10;21 &#10;28 &#10;4 &#10;11 &#10;18 &#10;25 &#10;SAT &#10;3 &#10;10 &#10;17 &#10;31 &#10;SAT &#10;7 &#10;14 &#10;21 &#10;28 &#10;SAT &#10;6 &#10;13 &#10;20 &#10;27 &#10;SAT &#10;3 &#10;10 &#10;17 &#10;SAT &#10;8 &#10;15 &#10;22 &#10;29 &#10;SAT &#10;5 &#10;12 &#10;19 &#10;26 &#10;7 &#10;8 &#10;9 &#10;10 &#10;11 &#10;12 &#10;4 &#10;11 &#10;18 &#10;25 &#10;8 &#10;15 &#10;22 &#10;29 &#10;5 &#10;12 &#10;19 &#10;26 &#10;3 &#10;10 &#10;17 &#10;24 &#10;31 &#10;7 &#10;14 &#10;21 &#10;28 &#10;5 &#10;12 &#10;19 &#10;26 &#10;5 &#10;12 &#10;19 &#10;26 &#10;2 &#10;9 &#10;16 &#10;23 &#10;30 &#10;6 &#10;13 &#10;20 &#10;27 &#10;4 &#10;11 &#10;18 &#10;25 &#10;8 &#10;15 &#10;22 &#10;29 &#10;6 &#10;13 &#10;20 &#10;27 &#10;6 &#10;13 &#10;20 &#10;27 &#10;3 &#10;10 &#10;17 &#10;24 &#10;31 &#10;7 &#10;14 &#10;21 &#10;28 &#10;5 &#10;12 &#10;19 &#10;26 &#10;2 &#10;9 &#10;16 &#10;23 &#10;30 &#10;7 &#10;14 &#10;21 &#10;28 &#10;7 &#10;14 &#10;21 &#10;28 &#10;4 &#10;11 &#10;18 &#10;25 &#10;8 &#10;15 &#10;22 &#10;29 &#10;6 &#10;13 &#10;20 &#10;27 &#10;3 &#10;10 &#10;17 &#10;24 &#10;8 &#10;15 &#10;22 &#10;29 &#10;2004 &#10;8 &#10;15 &#10;22 &#10;29 &#10;5 &#10;12 &#10;19 &#10;26 &#10;2 &#10;9 &#10;16 &#10;23 &#10;30 &#10;7 &#10;14 &#10;21 &#10;28 &#10;4 &#10;11 &#10;18 &#10;25 &#10;2 &#10;9 &#10;16 &#10;23 &#10;30 &#10;2020 &#10;2 &#10;9 &#10;16 &#10;23 &#10;30 &#10;6 &#10;13 &#10;20 &#10;27 &#10;3 &#10;10 &#10;17 &#10;24 &#10;8 &#10;15 &#10;22 &#10;29 &#10;5 &#10;12 &#10;19 &#10;26 &#10;3 &#10;10 &#10;17 &#10;24 &#10;31 &#10;SAT &#10;3 &#10;10 &#10;17 &#10;31 &#10;SAT &#10;7 &#10;14 &#10;21 &#10;28 &#10;SAT &#10;4 &#10;11 &#10;18 &#10;25 &#10;SAT &#10;2 &#10;9 &#10;16 &#10;23 &#10;30 &#10;SAT &#10;6 &#10;13 &#10;20 &#10;27 &#10;SAT &#10;4 &#10;11 &#10;18 &#10;25 &#10;Please input &#10;whose calendar &#10;you want &#10;to know: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95" w:rsidRPr="0050592B" w:rsidRDefault="00B24595" w:rsidP="00B24595">
      <w:pPr>
        <w:ind w:firstLineChars="0" w:firstLine="0"/>
      </w:pPr>
    </w:p>
    <w:sectPr w:rsidR="00B24595" w:rsidRPr="0050592B" w:rsidSect="00537FA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B48" w:rsidRDefault="00595B48" w:rsidP="00FC6A4F">
      <w:pPr>
        <w:ind w:firstLine="480"/>
      </w:pPr>
      <w:r>
        <w:separator/>
      </w:r>
    </w:p>
  </w:endnote>
  <w:endnote w:type="continuationSeparator" w:id="0">
    <w:p w:rsidR="00595B48" w:rsidRDefault="00595B48" w:rsidP="00FC6A4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95" w:rsidRDefault="00B2459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95" w:rsidRDefault="00B2459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95" w:rsidRDefault="00B2459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B48" w:rsidRDefault="00595B48" w:rsidP="00FC6A4F">
      <w:pPr>
        <w:ind w:firstLine="480"/>
      </w:pPr>
      <w:r>
        <w:separator/>
      </w:r>
    </w:p>
  </w:footnote>
  <w:footnote w:type="continuationSeparator" w:id="0">
    <w:p w:rsidR="00595B48" w:rsidRDefault="00595B48" w:rsidP="00FC6A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95" w:rsidRDefault="00B2459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F8A" w:rsidRDefault="00380F8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95" w:rsidRDefault="00B2459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707B"/>
    <w:multiLevelType w:val="hybridMultilevel"/>
    <w:tmpl w:val="4E3262F8"/>
    <w:lvl w:ilvl="0" w:tplc="01CE9F42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F16DD3"/>
    <w:multiLevelType w:val="hybridMultilevel"/>
    <w:tmpl w:val="1ED8C60E"/>
    <w:lvl w:ilvl="0" w:tplc="01CE9F42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17B6564"/>
    <w:multiLevelType w:val="hybridMultilevel"/>
    <w:tmpl w:val="F0F21EEC"/>
    <w:lvl w:ilvl="0" w:tplc="01CE9F42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EDA5DA3"/>
    <w:multiLevelType w:val="hybridMultilevel"/>
    <w:tmpl w:val="E4400722"/>
    <w:lvl w:ilvl="0" w:tplc="01CE9F42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B204EAC"/>
    <w:multiLevelType w:val="multilevel"/>
    <w:tmpl w:val="AB7EA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D6906CF"/>
    <w:multiLevelType w:val="hybridMultilevel"/>
    <w:tmpl w:val="A8207F6C"/>
    <w:lvl w:ilvl="0" w:tplc="01CE9F42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E915EB1"/>
    <w:multiLevelType w:val="hybridMultilevel"/>
    <w:tmpl w:val="14DA5CA2"/>
    <w:lvl w:ilvl="0" w:tplc="F34A0E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attachedTemplate r:id="rId1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中文文献样式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pad09xxj5w5vhefdwq5fxt4sv2d5t5erwrf&quot;&gt;RefLib&lt;record-ids&gt;&lt;item&gt;16&lt;/item&gt;&lt;/record-ids&gt;&lt;/item&gt;&lt;/Libraries&gt;"/>
  </w:docVars>
  <w:rsids>
    <w:rsidRoot w:val="00B138D3"/>
    <w:rsid w:val="00000D90"/>
    <w:rsid w:val="00000E28"/>
    <w:rsid w:val="00001082"/>
    <w:rsid w:val="000018B5"/>
    <w:rsid w:val="0000197E"/>
    <w:rsid w:val="00001AF2"/>
    <w:rsid w:val="00002EB3"/>
    <w:rsid w:val="00004321"/>
    <w:rsid w:val="00004C50"/>
    <w:rsid w:val="000052DB"/>
    <w:rsid w:val="00006326"/>
    <w:rsid w:val="00006EA8"/>
    <w:rsid w:val="00007A84"/>
    <w:rsid w:val="00007D6B"/>
    <w:rsid w:val="00010840"/>
    <w:rsid w:val="00011030"/>
    <w:rsid w:val="00011692"/>
    <w:rsid w:val="0001175A"/>
    <w:rsid w:val="00012514"/>
    <w:rsid w:val="00012DAE"/>
    <w:rsid w:val="0001342E"/>
    <w:rsid w:val="00014B89"/>
    <w:rsid w:val="00016375"/>
    <w:rsid w:val="00016A8A"/>
    <w:rsid w:val="00016BC3"/>
    <w:rsid w:val="000220FC"/>
    <w:rsid w:val="00022A4E"/>
    <w:rsid w:val="00022E36"/>
    <w:rsid w:val="00023E89"/>
    <w:rsid w:val="00024265"/>
    <w:rsid w:val="00024C15"/>
    <w:rsid w:val="00025B29"/>
    <w:rsid w:val="0002686E"/>
    <w:rsid w:val="000316B8"/>
    <w:rsid w:val="0003269F"/>
    <w:rsid w:val="000326C2"/>
    <w:rsid w:val="000347C3"/>
    <w:rsid w:val="00035175"/>
    <w:rsid w:val="00036CD6"/>
    <w:rsid w:val="000370ED"/>
    <w:rsid w:val="00037C0E"/>
    <w:rsid w:val="00037E04"/>
    <w:rsid w:val="00040229"/>
    <w:rsid w:val="00040BB7"/>
    <w:rsid w:val="000415A4"/>
    <w:rsid w:val="00042AF4"/>
    <w:rsid w:val="00042AFF"/>
    <w:rsid w:val="00043707"/>
    <w:rsid w:val="0004384D"/>
    <w:rsid w:val="0004388F"/>
    <w:rsid w:val="000439F4"/>
    <w:rsid w:val="00044080"/>
    <w:rsid w:val="00044187"/>
    <w:rsid w:val="00044351"/>
    <w:rsid w:val="00044D11"/>
    <w:rsid w:val="00045668"/>
    <w:rsid w:val="0004603E"/>
    <w:rsid w:val="00046D8B"/>
    <w:rsid w:val="00047DAB"/>
    <w:rsid w:val="00050A1E"/>
    <w:rsid w:val="00051E60"/>
    <w:rsid w:val="00052388"/>
    <w:rsid w:val="00052F47"/>
    <w:rsid w:val="000533FB"/>
    <w:rsid w:val="00053716"/>
    <w:rsid w:val="0005423B"/>
    <w:rsid w:val="000562F5"/>
    <w:rsid w:val="00057A21"/>
    <w:rsid w:val="00057BA9"/>
    <w:rsid w:val="00057CED"/>
    <w:rsid w:val="000602ED"/>
    <w:rsid w:val="000609C3"/>
    <w:rsid w:val="00061C51"/>
    <w:rsid w:val="00061F0E"/>
    <w:rsid w:val="00062755"/>
    <w:rsid w:val="000639B5"/>
    <w:rsid w:val="000654FB"/>
    <w:rsid w:val="00065ED4"/>
    <w:rsid w:val="00066224"/>
    <w:rsid w:val="00066782"/>
    <w:rsid w:val="00066C6E"/>
    <w:rsid w:val="00072AC4"/>
    <w:rsid w:val="000735E5"/>
    <w:rsid w:val="00074189"/>
    <w:rsid w:val="0007497C"/>
    <w:rsid w:val="00075703"/>
    <w:rsid w:val="000758AD"/>
    <w:rsid w:val="00076134"/>
    <w:rsid w:val="0007635C"/>
    <w:rsid w:val="000779CE"/>
    <w:rsid w:val="000803D9"/>
    <w:rsid w:val="0008161A"/>
    <w:rsid w:val="00082B8C"/>
    <w:rsid w:val="00082E2D"/>
    <w:rsid w:val="00083EBA"/>
    <w:rsid w:val="00083FA7"/>
    <w:rsid w:val="00084A61"/>
    <w:rsid w:val="00084B7B"/>
    <w:rsid w:val="000854D5"/>
    <w:rsid w:val="0008552F"/>
    <w:rsid w:val="00086D21"/>
    <w:rsid w:val="000873B9"/>
    <w:rsid w:val="00087F5D"/>
    <w:rsid w:val="00091449"/>
    <w:rsid w:val="00091844"/>
    <w:rsid w:val="000925A2"/>
    <w:rsid w:val="000925A9"/>
    <w:rsid w:val="00092C94"/>
    <w:rsid w:val="00092DA5"/>
    <w:rsid w:val="00092F76"/>
    <w:rsid w:val="00093BB7"/>
    <w:rsid w:val="000958D1"/>
    <w:rsid w:val="00095BE6"/>
    <w:rsid w:val="000966C5"/>
    <w:rsid w:val="00096C56"/>
    <w:rsid w:val="00097F73"/>
    <w:rsid w:val="000A014B"/>
    <w:rsid w:val="000A0890"/>
    <w:rsid w:val="000A1CED"/>
    <w:rsid w:val="000A22A7"/>
    <w:rsid w:val="000A25D8"/>
    <w:rsid w:val="000A33D6"/>
    <w:rsid w:val="000A3F28"/>
    <w:rsid w:val="000A4D4B"/>
    <w:rsid w:val="000A64FA"/>
    <w:rsid w:val="000A6BE7"/>
    <w:rsid w:val="000A78D7"/>
    <w:rsid w:val="000A7EA9"/>
    <w:rsid w:val="000B1180"/>
    <w:rsid w:val="000B135C"/>
    <w:rsid w:val="000B3642"/>
    <w:rsid w:val="000B51D0"/>
    <w:rsid w:val="000B6037"/>
    <w:rsid w:val="000B6AFE"/>
    <w:rsid w:val="000B7963"/>
    <w:rsid w:val="000C0195"/>
    <w:rsid w:val="000C15BA"/>
    <w:rsid w:val="000C336A"/>
    <w:rsid w:val="000C39FE"/>
    <w:rsid w:val="000C3C2C"/>
    <w:rsid w:val="000C4055"/>
    <w:rsid w:val="000C5499"/>
    <w:rsid w:val="000C5BC7"/>
    <w:rsid w:val="000C62B1"/>
    <w:rsid w:val="000C64A7"/>
    <w:rsid w:val="000C7504"/>
    <w:rsid w:val="000D1543"/>
    <w:rsid w:val="000D181A"/>
    <w:rsid w:val="000D2330"/>
    <w:rsid w:val="000D6140"/>
    <w:rsid w:val="000D6DE5"/>
    <w:rsid w:val="000E045C"/>
    <w:rsid w:val="000E06E1"/>
    <w:rsid w:val="000E1C82"/>
    <w:rsid w:val="000E2A47"/>
    <w:rsid w:val="000E514A"/>
    <w:rsid w:val="000E69F5"/>
    <w:rsid w:val="000E735B"/>
    <w:rsid w:val="000F0E13"/>
    <w:rsid w:val="000F219B"/>
    <w:rsid w:val="000F3873"/>
    <w:rsid w:val="000F38F6"/>
    <w:rsid w:val="000F44D5"/>
    <w:rsid w:val="000F4BBE"/>
    <w:rsid w:val="000F543F"/>
    <w:rsid w:val="000F591E"/>
    <w:rsid w:val="000F6EF1"/>
    <w:rsid w:val="000F7553"/>
    <w:rsid w:val="000F7AD2"/>
    <w:rsid w:val="000F7CF5"/>
    <w:rsid w:val="0010016F"/>
    <w:rsid w:val="0010043F"/>
    <w:rsid w:val="001008CB"/>
    <w:rsid w:val="00100CBA"/>
    <w:rsid w:val="001019F7"/>
    <w:rsid w:val="00101B1F"/>
    <w:rsid w:val="00103AAD"/>
    <w:rsid w:val="0010428C"/>
    <w:rsid w:val="001059A8"/>
    <w:rsid w:val="001072DE"/>
    <w:rsid w:val="0011075F"/>
    <w:rsid w:val="001110DA"/>
    <w:rsid w:val="0011195A"/>
    <w:rsid w:val="001120D2"/>
    <w:rsid w:val="00112AC4"/>
    <w:rsid w:val="00113E5E"/>
    <w:rsid w:val="00113F35"/>
    <w:rsid w:val="00114DA1"/>
    <w:rsid w:val="001151B5"/>
    <w:rsid w:val="00115552"/>
    <w:rsid w:val="001173CE"/>
    <w:rsid w:val="00117550"/>
    <w:rsid w:val="001218C4"/>
    <w:rsid w:val="00121B9E"/>
    <w:rsid w:val="0012309E"/>
    <w:rsid w:val="001238E2"/>
    <w:rsid w:val="00123C17"/>
    <w:rsid w:val="0012451E"/>
    <w:rsid w:val="001245A0"/>
    <w:rsid w:val="0012570F"/>
    <w:rsid w:val="00127ADC"/>
    <w:rsid w:val="0013067E"/>
    <w:rsid w:val="001314D3"/>
    <w:rsid w:val="001339E5"/>
    <w:rsid w:val="00134B38"/>
    <w:rsid w:val="001351EB"/>
    <w:rsid w:val="0013574F"/>
    <w:rsid w:val="001367C1"/>
    <w:rsid w:val="0013748E"/>
    <w:rsid w:val="001377B0"/>
    <w:rsid w:val="00140995"/>
    <w:rsid w:val="0014131F"/>
    <w:rsid w:val="00141C6F"/>
    <w:rsid w:val="001421E1"/>
    <w:rsid w:val="001439E4"/>
    <w:rsid w:val="0014468A"/>
    <w:rsid w:val="00144CB7"/>
    <w:rsid w:val="001451FA"/>
    <w:rsid w:val="00145CA4"/>
    <w:rsid w:val="00145F69"/>
    <w:rsid w:val="0014712C"/>
    <w:rsid w:val="00147B53"/>
    <w:rsid w:val="0015030D"/>
    <w:rsid w:val="00150441"/>
    <w:rsid w:val="0015134F"/>
    <w:rsid w:val="0015237E"/>
    <w:rsid w:val="001529FF"/>
    <w:rsid w:val="001532E2"/>
    <w:rsid w:val="0015395C"/>
    <w:rsid w:val="0015581E"/>
    <w:rsid w:val="00155BF2"/>
    <w:rsid w:val="00156232"/>
    <w:rsid w:val="001574C8"/>
    <w:rsid w:val="00160DB5"/>
    <w:rsid w:val="001623F1"/>
    <w:rsid w:val="0016351F"/>
    <w:rsid w:val="00163C15"/>
    <w:rsid w:val="0016579C"/>
    <w:rsid w:val="00167C65"/>
    <w:rsid w:val="00170527"/>
    <w:rsid w:val="001705DC"/>
    <w:rsid w:val="00170735"/>
    <w:rsid w:val="00171116"/>
    <w:rsid w:val="00171374"/>
    <w:rsid w:val="0017150A"/>
    <w:rsid w:val="0017275A"/>
    <w:rsid w:val="00172CCA"/>
    <w:rsid w:val="00174258"/>
    <w:rsid w:val="00174595"/>
    <w:rsid w:val="00175899"/>
    <w:rsid w:val="0017688A"/>
    <w:rsid w:val="00176A03"/>
    <w:rsid w:val="00176CFA"/>
    <w:rsid w:val="00177EBC"/>
    <w:rsid w:val="00180119"/>
    <w:rsid w:val="001807D8"/>
    <w:rsid w:val="00180BE8"/>
    <w:rsid w:val="00181761"/>
    <w:rsid w:val="00181984"/>
    <w:rsid w:val="00185E5C"/>
    <w:rsid w:val="00186692"/>
    <w:rsid w:val="00187932"/>
    <w:rsid w:val="00190E19"/>
    <w:rsid w:val="00190F38"/>
    <w:rsid w:val="0019185D"/>
    <w:rsid w:val="00191D97"/>
    <w:rsid w:val="00192492"/>
    <w:rsid w:val="001926E2"/>
    <w:rsid w:val="00194FC1"/>
    <w:rsid w:val="0019512F"/>
    <w:rsid w:val="00197A1B"/>
    <w:rsid w:val="001A05E4"/>
    <w:rsid w:val="001A095C"/>
    <w:rsid w:val="001A13CE"/>
    <w:rsid w:val="001A1EA2"/>
    <w:rsid w:val="001A2B7F"/>
    <w:rsid w:val="001A2FEA"/>
    <w:rsid w:val="001A375B"/>
    <w:rsid w:val="001A3AFC"/>
    <w:rsid w:val="001A3B28"/>
    <w:rsid w:val="001A4476"/>
    <w:rsid w:val="001A4B4F"/>
    <w:rsid w:val="001A4CD2"/>
    <w:rsid w:val="001A5198"/>
    <w:rsid w:val="001A5510"/>
    <w:rsid w:val="001A64E8"/>
    <w:rsid w:val="001A68FF"/>
    <w:rsid w:val="001A727D"/>
    <w:rsid w:val="001A761C"/>
    <w:rsid w:val="001B008E"/>
    <w:rsid w:val="001B0A70"/>
    <w:rsid w:val="001B1648"/>
    <w:rsid w:val="001B1756"/>
    <w:rsid w:val="001B1E70"/>
    <w:rsid w:val="001B3AD5"/>
    <w:rsid w:val="001B4199"/>
    <w:rsid w:val="001B4EA3"/>
    <w:rsid w:val="001B5875"/>
    <w:rsid w:val="001B6125"/>
    <w:rsid w:val="001B6BDF"/>
    <w:rsid w:val="001C0DAA"/>
    <w:rsid w:val="001C0E90"/>
    <w:rsid w:val="001C14D8"/>
    <w:rsid w:val="001C171B"/>
    <w:rsid w:val="001C27B0"/>
    <w:rsid w:val="001C2A9D"/>
    <w:rsid w:val="001C2B91"/>
    <w:rsid w:val="001C37CA"/>
    <w:rsid w:val="001C3DB1"/>
    <w:rsid w:val="001C41B8"/>
    <w:rsid w:val="001C6069"/>
    <w:rsid w:val="001C6883"/>
    <w:rsid w:val="001C6DF0"/>
    <w:rsid w:val="001C7398"/>
    <w:rsid w:val="001C7579"/>
    <w:rsid w:val="001C7663"/>
    <w:rsid w:val="001C7837"/>
    <w:rsid w:val="001C7944"/>
    <w:rsid w:val="001D0308"/>
    <w:rsid w:val="001D0421"/>
    <w:rsid w:val="001D0845"/>
    <w:rsid w:val="001D0CB5"/>
    <w:rsid w:val="001D1292"/>
    <w:rsid w:val="001D18D3"/>
    <w:rsid w:val="001D2029"/>
    <w:rsid w:val="001D2E83"/>
    <w:rsid w:val="001D32B6"/>
    <w:rsid w:val="001D3938"/>
    <w:rsid w:val="001D4692"/>
    <w:rsid w:val="001D6CE0"/>
    <w:rsid w:val="001D6EEA"/>
    <w:rsid w:val="001D733D"/>
    <w:rsid w:val="001D7BBC"/>
    <w:rsid w:val="001E0846"/>
    <w:rsid w:val="001E1380"/>
    <w:rsid w:val="001E2C46"/>
    <w:rsid w:val="001E2F5C"/>
    <w:rsid w:val="001E35A0"/>
    <w:rsid w:val="001E5473"/>
    <w:rsid w:val="001E5A19"/>
    <w:rsid w:val="001E5DF9"/>
    <w:rsid w:val="001E6865"/>
    <w:rsid w:val="001E6CE0"/>
    <w:rsid w:val="001E7794"/>
    <w:rsid w:val="001F121F"/>
    <w:rsid w:val="001F1280"/>
    <w:rsid w:val="001F1754"/>
    <w:rsid w:val="001F1AEE"/>
    <w:rsid w:val="001F1D07"/>
    <w:rsid w:val="001F2AA3"/>
    <w:rsid w:val="001F2E53"/>
    <w:rsid w:val="001F3BB5"/>
    <w:rsid w:val="001F42F4"/>
    <w:rsid w:val="001F4E91"/>
    <w:rsid w:val="001F61E1"/>
    <w:rsid w:val="001F6E71"/>
    <w:rsid w:val="001F733F"/>
    <w:rsid w:val="002004F4"/>
    <w:rsid w:val="00200AC0"/>
    <w:rsid w:val="00201B72"/>
    <w:rsid w:val="00203861"/>
    <w:rsid w:val="00203E4E"/>
    <w:rsid w:val="002052ED"/>
    <w:rsid w:val="00205AA2"/>
    <w:rsid w:val="00205BCA"/>
    <w:rsid w:val="00205C08"/>
    <w:rsid w:val="0020630D"/>
    <w:rsid w:val="002063BC"/>
    <w:rsid w:val="002072EF"/>
    <w:rsid w:val="00207A0B"/>
    <w:rsid w:val="00207A37"/>
    <w:rsid w:val="00207F27"/>
    <w:rsid w:val="0021042F"/>
    <w:rsid w:val="00211320"/>
    <w:rsid w:val="0021277E"/>
    <w:rsid w:val="00212D72"/>
    <w:rsid w:val="0021317F"/>
    <w:rsid w:val="00214287"/>
    <w:rsid w:val="00214E05"/>
    <w:rsid w:val="00215048"/>
    <w:rsid w:val="00217965"/>
    <w:rsid w:val="00220CCD"/>
    <w:rsid w:val="00220F27"/>
    <w:rsid w:val="00221DC8"/>
    <w:rsid w:val="0022391B"/>
    <w:rsid w:val="00224DC7"/>
    <w:rsid w:val="00224F46"/>
    <w:rsid w:val="00225BA5"/>
    <w:rsid w:val="00226646"/>
    <w:rsid w:val="00227FAF"/>
    <w:rsid w:val="002302BB"/>
    <w:rsid w:val="00230B03"/>
    <w:rsid w:val="00230BF7"/>
    <w:rsid w:val="00230C16"/>
    <w:rsid w:val="0023105C"/>
    <w:rsid w:val="002314C1"/>
    <w:rsid w:val="002317CD"/>
    <w:rsid w:val="00231EA8"/>
    <w:rsid w:val="00232D7C"/>
    <w:rsid w:val="00232ECD"/>
    <w:rsid w:val="002332B2"/>
    <w:rsid w:val="00233BE0"/>
    <w:rsid w:val="0023401D"/>
    <w:rsid w:val="002350E9"/>
    <w:rsid w:val="00237343"/>
    <w:rsid w:val="00240020"/>
    <w:rsid w:val="00240196"/>
    <w:rsid w:val="002408E7"/>
    <w:rsid w:val="0024195E"/>
    <w:rsid w:val="00243D1E"/>
    <w:rsid w:val="00244700"/>
    <w:rsid w:val="00244BDE"/>
    <w:rsid w:val="00245598"/>
    <w:rsid w:val="0024576A"/>
    <w:rsid w:val="00246675"/>
    <w:rsid w:val="002466DC"/>
    <w:rsid w:val="00246760"/>
    <w:rsid w:val="00247848"/>
    <w:rsid w:val="00250B8F"/>
    <w:rsid w:val="002513C9"/>
    <w:rsid w:val="00253597"/>
    <w:rsid w:val="00253C2E"/>
    <w:rsid w:val="00254322"/>
    <w:rsid w:val="00255209"/>
    <w:rsid w:val="002559FF"/>
    <w:rsid w:val="00255AA8"/>
    <w:rsid w:val="00256A78"/>
    <w:rsid w:val="002601A9"/>
    <w:rsid w:val="00260E11"/>
    <w:rsid w:val="00260F8E"/>
    <w:rsid w:val="00261215"/>
    <w:rsid w:val="00261EF9"/>
    <w:rsid w:val="00263505"/>
    <w:rsid w:val="002645E4"/>
    <w:rsid w:val="00266331"/>
    <w:rsid w:val="002663BC"/>
    <w:rsid w:val="00266427"/>
    <w:rsid w:val="00267994"/>
    <w:rsid w:val="00272D3B"/>
    <w:rsid w:val="0027495A"/>
    <w:rsid w:val="00275930"/>
    <w:rsid w:val="0027653D"/>
    <w:rsid w:val="0027686E"/>
    <w:rsid w:val="00276C6E"/>
    <w:rsid w:val="00276CB2"/>
    <w:rsid w:val="00277E08"/>
    <w:rsid w:val="00281DA2"/>
    <w:rsid w:val="002824C6"/>
    <w:rsid w:val="00282A40"/>
    <w:rsid w:val="00282ADD"/>
    <w:rsid w:val="00283106"/>
    <w:rsid w:val="00283FD8"/>
    <w:rsid w:val="00284776"/>
    <w:rsid w:val="00285D6F"/>
    <w:rsid w:val="0028761F"/>
    <w:rsid w:val="0029065D"/>
    <w:rsid w:val="002906C7"/>
    <w:rsid w:val="00290AE9"/>
    <w:rsid w:val="00290F6B"/>
    <w:rsid w:val="0029111D"/>
    <w:rsid w:val="002920E3"/>
    <w:rsid w:val="002937F4"/>
    <w:rsid w:val="0029523B"/>
    <w:rsid w:val="00295E97"/>
    <w:rsid w:val="00297149"/>
    <w:rsid w:val="002A00C8"/>
    <w:rsid w:val="002A018D"/>
    <w:rsid w:val="002A0AEC"/>
    <w:rsid w:val="002A16CC"/>
    <w:rsid w:val="002A3B5C"/>
    <w:rsid w:val="002A3BC6"/>
    <w:rsid w:val="002A3C30"/>
    <w:rsid w:val="002A403F"/>
    <w:rsid w:val="002A41E8"/>
    <w:rsid w:val="002A4585"/>
    <w:rsid w:val="002A47F3"/>
    <w:rsid w:val="002A79AF"/>
    <w:rsid w:val="002B0416"/>
    <w:rsid w:val="002B1419"/>
    <w:rsid w:val="002B17EC"/>
    <w:rsid w:val="002B28B9"/>
    <w:rsid w:val="002B3B03"/>
    <w:rsid w:val="002B50DE"/>
    <w:rsid w:val="002B51D5"/>
    <w:rsid w:val="002B60C3"/>
    <w:rsid w:val="002C0334"/>
    <w:rsid w:val="002C0449"/>
    <w:rsid w:val="002C06E5"/>
    <w:rsid w:val="002C10C9"/>
    <w:rsid w:val="002C178E"/>
    <w:rsid w:val="002C1BD8"/>
    <w:rsid w:val="002C1F4C"/>
    <w:rsid w:val="002C20F3"/>
    <w:rsid w:val="002C26A5"/>
    <w:rsid w:val="002C2E77"/>
    <w:rsid w:val="002C49B5"/>
    <w:rsid w:val="002C4EE8"/>
    <w:rsid w:val="002C5D77"/>
    <w:rsid w:val="002C5DCE"/>
    <w:rsid w:val="002C658D"/>
    <w:rsid w:val="002C6DCC"/>
    <w:rsid w:val="002C7569"/>
    <w:rsid w:val="002C7A26"/>
    <w:rsid w:val="002C7D8F"/>
    <w:rsid w:val="002D06B5"/>
    <w:rsid w:val="002D0807"/>
    <w:rsid w:val="002D200A"/>
    <w:rsid w:val="002D228E"/>
    <w:rsid w:val="002D2336"/>
    <w:rsid w:val="002D3464"/>
    <w:rsid w:val="002D34B8"/>
    <w:rsid w:val="002D3599"/>
    <w:rsid w:val="002D3C0D"/>
    <w:rsid w:val="002D3E6D"/>
    <w:rsid w:val="002D4714"/>
    <w:rsid w:val="002D4DFC"/>
    <w:rsid w:val="002D4EC5"/>
    <w:rsid w:val="002D54EC"/>
    <w:rsid w:val="002D55D1"/>
    <w:rsid w:val="002D6488"/>
    <w:rsid w:val="002D6B91"/>
    <w:rsid w:val="002E00A2"/>
    <w:rsid w:val="002E0567"/>
    <w:rsid w:val="002E22CB"/>
    <w:rsid w:val="002E27B6"/>
    <w:rsid w:val="002E30A8"/>
    <w:rsid w:val="002E3DFB"/>
    <w:rsid w:val="002E3EF3"/>
    <w:rsid w:val="002E43E1"/>
    <w:rsid w:val="002E46AC"/>
    <w:rsid w:val="002E4A7B"/>
    <w:rsid w:val="002E661E"/>
    <w:rsid w:val="002F07CE"/>
    <w:rsid w:val="002F1233"/>
    <w:rsid w:val="002F29D4"/>
    <w:rsid w:val="002F2A26"/>
    <w:rsid w:val="002F2B25"/>
    <w:rsid w:val="002F4345"/>
    <w:rsid w:val="002F4425"/>
    <w:rsid w:val="002F4E0B"/>
    <w:rsid w:val="002F4F5E"/>
    <w:rsid w:val="002F5764"/>
    <w:rsid w:val="002F6474"/>
    <w:rsid w:val="002F684C"/>
    <w:rsid w:val="002F6B91"/>
    <w:rsid w:val="002F6FF7"/>
    <w:rsid w:val="002F7884"/>
    <w:rsid w:val="0030193A"/>
    <w:rsid w:val="00303FC6"/>
    <w:rsid w:val="00304921"/>
    <w:rsid w:val="0030534B"/>
    <w:rsid w:val="0030616E"/>
    <w:rsid w:val="00306973"/>
    <w:rsid w:val="00310BCF"/>
    <w:rsid w:val="003114A8"/>
    <w:rsid w:val="00312118"/>
    <w:rsid w:val="003132E2"/>
    <w:rsid w:val="003133FE"/>
    <w:rsid w:val="00314034"/>
    <w:rsid w:val="00314310"/>
    <w:rsid w:val="003169AF"/>
    <w:rsid w:val="00317162"/>
    <w:rsid w:val="0031740C"/>
    <w:rsid w:val="003175B4"/>
    <w:rsid w:val="0031762E"/>
    <w:rsid w:val="0032002D"/>
    <w:rsid w:val="0032058C"/>
    <w:rsid w:val="003205DD"/>
    <w:rsid w:val="00320A4E"/>
    <w:rsid w:val="00321514"/>
    <w:rsid w:val="003224E4"/>
    <w:rsid w:val="00323335"/>
    <w:rsid w:val="00324E99"/>
    <w:rsid w:val="00324EB8"/>
    <w:rsid w:val="00326121"/>
    <w:rsid w:val="00326F77"/>
    <w:rsid w:val="00327755"/>
    <w:rsid w:val="00330C5B"/>
    <w:rsid w:val="00330EA0"/>
    <w:rsid w:val="00331570"/>
    <w:rsid w:val="00332813"/>
    <w:rsid w:val="00333BDF"/>
    <w:rsid w:val="00335170"/>
    <w:rsid w:val="00335D53"/>
    <w:rsid w:val="003371A0"/>
    <w:rsid w:val="003371F8"/>
    <w:rsid w:val="00337F9E"/>
    <w:rsid w:val="00341A7A"/>
    <w:rsid w:val="00341E75"/>
    <w:rsid w:val="00342ACB"/>
    <w:rsid w:val="00343A13"/>
    <w:rsid w:val="00344576"/>
    <w:rsid w:val="00344D8A"/>
    <w:rsid w:val="00345098"/>
    <w:rsid w:val="00345C65"/>
    <w:rsid w:val="003468D1"/>
    <w:rsid w:val="003469FA"/>
    <w:rsid w:val="003477E9"/>
    <w:rsid w:val="003500F6"/>
    <w:rsid w:val="00350547"/>
    <w:rsid w:val="0035096E"/>
    <w:rsid w:val="00350DB1"/>
    <w:rsid w:val="0035164B"/>
    <w:rsid w:val="003521F8"/>
    <w:rsid w:val="00352D5A"/>
    <w:rsid w:val="00352EC7"/>
    <w:rsid w:val="0035456D"/>
    <w:rsid w:val="003555ED"/>
    <w:rsid w:val="00355B31"/>
    <w:rsid w:val="00356724"/>
    <w:rsid w:val="0035721B"/>
    <w:rsid w:val="00357F94"/>
    <w:rsid w:val="0036022B"/>
    <w:rsid w:val="003609A6"/>
    <w:rsid w:val="00360A2A"/>
    <w:rsid w:val="00364C52"/>
    <w:rsid w:val="003650F3"/>
    <w:rsid w:val="00365A4F"/>
    <w:rsid w:val="00367F50"/>
    <w:rsid w:val="00370C41"/>
    <w:rsid w:val="00372F7C"/>
    <w:rsid w:val="00373488"/>
    <w:rsid w:val="00375E26"/>
    <w:rsid w:val="003762A1"/>
    <w:rsid w:val="00377219"/>
    <w:rsid w:val="00377DFA"/>
    <w:rsid w:val="00377EBD"/>
    <w:rsid w:val="00380F8A"/>
    <w:rsid w:val="003810E1"/>
    <w:rsid w:val="00381EBC"/>
    <w:rsid w:val="00382732"/>
    <w:rsid w:val="003829A5"/>
    <w:rsid w:val="00382A13"/>
    <w:rsid w:val="003838E4"/>
    <w:rsid w:val="00383F21"/>
    <w:rsid w:val="003840FE"/>
    <w:rsid w:val="0038555B"/>
    <w:rsid w:val="00386337"/>
    <w:rsid w:val="00387741"/>
    <w:rsid w:val="00387763"/>
    <w:rsid w:val="00387A32"/>
    <w:rsid w:val="00387D9E"/>
    <w:rsid w:val="00390376"/>
    <w:rsid w:val="003906ED"/>
    <w:rsid w:val="00390A97"/>
    <w:rsid w:val="00390C2D"/>
    <w:rsid w:val="00390DB4"/>
    <w:rsid w:val="0039149F"/>
    <w:rsid w:val="00391695"/>
    <w:rsid w:val="0039175F"/>
    <w:rsid w:val="00391F72"/>
    <w:rsid w:val="00391FAF"/>
    <w:rsid w:val="003920ED"/>
    <w:rsid w:val="00392E0E"/>
    <w:rsid w:val="00393992"/>
    <w:rsid w:val="0039399F"/>
    <w:rsid w:val="00393B73"/>
    <w:rsid w:val="00394277"/>
    <w:rsid w:val="00395B4A"/>
    <w:rsid w:val="00396600"/>
    <w:rsid w:val="003A03CD"/>
    <w:rsid w:val="003A04C9"/>
    <w:rsid w:val="003A1D7F"/>
    <w:rsid w:val="003A22B3"/>
    <w:rsid w:val="003A2DB7"/>
    <w:rsid w:val="003A2E51"/>
    <w:rsid w:val="003A37AA"/>
    <w:rsid w:val="003A48CC"/>
    <w:rsid w:val="003A4AEB"/>
    <w:rsid w:val="003A4B5F"/>
    <w:rsid w:val="003A5B4A"/>
    <w:rsid w:val="003A713B"/>
    <w:rsid w:val="003A73B8"/>
    <w:rsid w:val="003B05FE"/>
    <w:rsid w:val="003B0C32"/>
    <w:rsid w:val="003B0C3C"/>
    <w:rsid w:val="003B2F95"/>
    <w:rsid w:val="003B30BC"/>
    <w:rsid w:val="003B3584"/>
    <w:rsid w:val="003B4F3E"/>
    <w:rsid w:val="003B57CB"/>
    <w:rsid w:val="003B5E7C"/>
    <w:rsid w:val="003B6DB3"/>
    <w:rsid w:val="003B7442"/>
    <w:rsid w:val="003B79C4"/>
    <w:rsid w:val="003B7E59"/>
    <w:rsid w:val="003C014A"/>
    <w:rsid w:val="003C141C"/>
    <w:rsid w:val="003C1AB8"/>
    <w:rsid w:val="003C2743"/>
    <w:rsid w:val="003C2A68"/>
    <w:rsid w:val="003C2EEA"/>
    <w:rsid w:val="003C3234"/>
    <w:rsid w:val="003C3CBE"/>
    <w:rsid w:val="003C43EE"/>
    <w:rsid w:val="003C54A3"/>
    <w:rsid w:val="003C5D07"/>
    <w:rsid w:val="003D05CB"/>
    <w:rsid w:val="003D05DD"/>
    <w:rsid w:val="003D0795"/>
    <w:rsid w:val="003D0ACD"/>
    <w:rsid w:val="003D1CA3"/>
    <w:rsid w:val="003D2DB6"/>
    <w:rsid w:val="003D47BA"/>
    <w:rsid w:val="003D4BDF"/>
    <w:rsid w:val="003D5405"/>
    <w:rsid w:val="003D586F"/>
    <w:rsid w:val="003D5A32"/>
    <w:rsid w:val="003D5F9E"/>
    <w:rsid w:val="003D7658"/>
    <w:rsid w:val="003D7CB3"/>
    <w:rsid w:val="003E1595"/>
    <w:rsid w:val="003E235F"/>
    <w:rsid w:val="003E2551"/>
    <w:rsid w:val="003E2557"/>
    <w:rsid w:val="003E4388"/>
    <w:rsid w:val="003E4462"/>
    <w:rsid w:val="003E4610"/>
    <w:rsid w:val="003E4CFB"/>
    <w:rsid w:val="003E647A"/>
    <w:rsid w:val="003E64CB"/>
    <w:rsid w:val="003E7559"/>
    <w:rsid w:val="003E7C02"/>
    <w:rsid w:val="003F0F8D"/>
    <w:rsid w:val="003F41B0"/>
    <w:rsid w:val="003F4BF8"/>
    <w:rsid w:val="003F5379"/>
    <w:rsid w:val="003F653C"/>
    <w:rsid w:val="003F682E"/>
    <w:rsid w:val="003F78B5"/>
    <w:rsid w:val="004016B7"/>
    <w:rsid w:val="00401B98"/>
    <w:rsid w:val="0040240B"/>
    <w:rsid w:val="00402717"/>
    <w:rsid w:val="00402F24"/>
    <w:rsid w:val="004030C5"/>
    <w:rsid w:val="00404AD4"/>
    <w:rsid w:val="00404C69"/>
    <w:rsid w:val="00405C34"/>
    <w:rsid w:val="004061EE"/>
    <w:rsid w:val="00410900"/>
    <w:rsid w:val="004109EB"/>
    <w:rsid w:val="00410BB4"/>
    <w:rsid w:val="00411015"/>
    <w:rsid w:val="00411308"/>
    <w:rsid w:val="00412CF9"/>
    <w:rsid w:val="00413ADE"/>
    <w:rsid w:val="00414808"/>
    <w:rsid w:val="00414C7E"/>
    <w:rsid w:val="00415187"/>
    <w:rsid w:val="00416F44"/>
    <w:rsid w:val="00417169"/>
    <w:rsid w:val="00424333"/>
    <w:rsid w:val="00424667"/>
    <w:rsid w:val="0042484B"/>
    <w:rsid w:val="00424A5A"/>
    <w:rsid w:val="00424E11"/>
    <w:rsid w:val="00425D24"/>
    <w:rsid w:val="00426BA5"/>
    <w:rsid w:val="00426DB2"/>
    <w:rsid w:val="00427AA2"/>
    <w:rsid w:val="00427F93"/>
    <w:rsid w:val="004300DC"/>
    <w:rsid w:val="00430E6B"/>
    <w:rsid w:val="00434AFF"/>
    <w:rsid w:val="0043561A"/>
    <w:rsid w:val="004369BE"/>
    <w:rsid w:val="00436D24"/>
    <w:rsid w:val="0043753D"/>
    <w:rsid w:val="004379B2"/>
    <w:rsid w:val="004403C5"/>
    <w:rsid w:val="00440BA4"/>
    <w:rsid w:val="004410A6"/>
    <w:rsid w:val="00442634"/>
    <w:rsid w:val="0044303F"/>
    <w:rsid w:val="00443914"/>
    <w:rsid w:val="00443DCA"/>
    <w:rsid w:val="004452ED"/>
    <w:rsid w:val="0044550E"/>
    <w:rsid w:val="00445AB4"/>
    <w:rsid w:val="00445DDA"/>
    <w:rsid w:val="004460D6"/>
    <w:rsid w:val="0044674C"/>
    <w:rsid w:val="004467B3"/>
    <w:rsid w:val="00447223"/>
    <w:rsid w:val="004477D7"/>
    <w:rsid w:val="00447DB6"/>
    <w:rsid w:val="0045041C"/>
    <w:rsid w:val="00450593"/>
    <w:rsid w:val="004509D3"/>
    <w:rsid w:val="004531AD"/>
    <w:rsid w:val="004534FF"/>
    <w:rsid w:val="00453CC7"/>
    <w:rsid w:val="0045403E"/>
    <w:rsid w:val="004540FB"/>
    <w:rsid w:val="004549BA"/>
    <w:rsid w:val="00454C54"/>
    <w:rsid w:val="004556AC"/>
    <w:rsid w:val="00455E22"/>
    <w:rsid w:val="00455ED8"/>
    <w:rsid w:val="004577D1"/>
    <w:rsid w:val="00460BF5"/>
    <w:rsid w:val="00460FA6"/>
    <w:rsid w:val="004627AE"/>
    <w:rsid w:val="00462E98"/>
    <w:rsid w:val="00463134"/>
    <w:rsid w:val="004636BC"/>
    <w:rsid w:val="00464B57"/>
    <w:rsid w:val="004650C6"/>
    <w:rsid w:val="00465CAC"/>
    <w:rsid w:val="00465F46"/>
    <w:rsid w:val="004662DA"/>
    <w:rsid w:val="0046647D"/>
    <w:rsid w:val="004668E3"/>
    <w:rsid w:val="00466A26"/>
    <w:rsid w:val="00467AC3"/>
    <w:rsid w:val="004708D0"/>
    <w:rsid w:val="00471529"/>
    <w:rsid w:val="00471C20"/>
    <w:rsid w:val="00472394"/>
    <w:rsid w:val="00472B1F"/>
    <w:rsid w:val="0047369D"/>
    <w:rsid w:val="00473FF0"/>
    <w:rsid w:val="0047479A"/>
    <w:rsid w:val="00476DA1"/>
    <w:rsid w:val="0047711F"/>
    <w:rsid w:val="004809EF"/>
    <w:rsid w:val="00484B2D"/>
    <w:rsid w:val="00484FB1"/>
    <w:rsid w:val="004859FB"/>
    <w:rsid w:val="00485AC7"/>
    <w:rsid w:val="00486443"/>
    <w:rsid w:val="00486523"/>
    <w:rsid w:val="00486600"/>
    <w:rsid w:val="00486820"/>
    <w:rsid w:val="00487AC9"/>
    <w:rsid w:val="00487DFA"/>
    <w:rsid w:val="00487F5E"/>
    <w:rsid w:val="00490564"/>
    <w:rsid w:val="0049091C"/>
    <w:rsid w:val="00490AB8"/>
    <w:rsid w:val="00491B14"/>
    <w:rsid w:val="00493931"/>
    <w:rsid w:val="00493A8D"/>
    <w:rsid w:val="0049454D"/>
    <w:rsid w:val="00494C9F"/>
    <w:rsid w:val="00494E1F"/>
    <w:rsid w:val="0049694E"/>
    <w:rsid w:val="004A23B8"/>
    <w:rsid w:val="004A249A"/>
    <w:rsid w:val="004A24BF"/>
    <w:rsid w:val="004A30F7"/>
    <w:rsid w:val="004A32DF"/>
    <w:rsid w:val="004A39CB"/>
    <w:rsid w:val="004A4388"/>
    <w:rsid w:val="004A4514"/>
    <w:rsid w:val="004A53B9"/>
    <w:rsid w:val="004A6332"/>
    <w:rsid w:val="004A7A8D"/>
    <w:rsid w:val="004A7BFB"/>
    <w:rsid w:val="004B0388"/>
    <w:rsid w:val="004B0850"/>
    <w:rsid w:val="004B0B8C"/>
    <w:rsid w:val="004B12F9"/>
    <w:rsid w:val="004B15D2"/>
    <w:rsid w:val="004B191E"/>
    <w:rsid w:val="004B1DCA"/>
    <w:rsid w:val="004B30BE"/>
    <w:rsid w:val="004B419B"/>
    <w:rsid w:val="004B5348"/>
    <w:rsid w:val="004B7593"/>
    <w:rsid w:val="004B7886"/>
    <w:rsid w:val="004C03C7"/>
    <w:rsid w:val="004C05D3"/>
    <w:rsid w:val="004C0852"/>
    <w:rsid w:val="004C0D77"/>
    <w:rsid w:val="004C275F"/>
    <w:rsid w:val="004C2AE9"/>
    <w:rsid w:val="004C33FB"/>
    <w:rsid w:val="004C4756"/>
    <w:rsid w:val="004C4A94"/>
    <w:rsid w:val="004C5C99"/>
    <w:rsid w:val="004C6872"/>
    <w:rsid w:val="004C7326"/>
    <w:rsid w:val="004C732C"/>
    <w:rsid w:val="004C7E91"/>
    <w:rsid w:val="004D14CC"/>
    <w:rsid w:val="004D1D69"/>
    <w:rsid w:val="004D2BB1"/>
    <w:rsid w:val="004D33BA"/>
    <w:rsid w:val="004D4756"/>
    <w:rsid w:val="004D657A"/>
    <w:rsid w:val="004D6A53"/>
    <w:rsid w:val="004D6C00"/>
    <w:rsid w:val="004D6F04"/>
    <w:rsid w:val="004D7A98"/>
    <w:rsid w:val="004E176E"/>
    <w:rsid w:val="004E24CE"/>
    <w:rsid w:val="004E27A3"/>
    <w:rsid w:val="004E3101"/>
    <w:rsid w:val="004E33BB"/>
    <w:rsid w:val="004E5CB1"/>
    <w:rsid w:val="004E6334"/>
    <w:rsid w:val="004E6603"/>
    <w:rsid w:val="004E6669"/>
    <w:rsid w:val="004E775F"/>
    <w:rsid w:val="004E7C56"/>
    <w:rsid w:val="004F052E"/>
    <w:rsid w:val="004F0B13"/>
    <w:rsid w:val="004F0E7C"/>
    <w:rsid w:val="004F2DBD"/>
    <w:rsid w:val="004F42E4"/>
    <w:rsid w:val="004F56D8"/>
    <w:rsid w:val="004F5B5C"/>
    <w:rsid w:val="004F6417"/>
    <w:rsid w:val="004F6563"/>
    <w:rsid w:val="004F6BBF"/>
    <w:rsid w:val="004F7552"/>
    <w:rsid w:val="005001D3"/>
    <w:rsid w:val="00500BAC"/>
    <w:rsid w:val="0050151A"/>
    <w:rsid w:val="005015C1"/>
    <w:rsid w:val="0050296E"/>
    <w:rsid w:val="00503408"/>
    <w:rsid w:val="005037C2"/>
    <w:rsid w:val="00503EF9"/>
    <w:rsid w:val="005046F0"/>
    <w:rsid w:val="00504D6C"/>
    <w:rsid w:val="00505242"/>
    <w:rsid w:val="00505315"/>
    <w:rsid w:val="0050592B"/>
    <w:rsid w:val="00506145"/>
    <w:rsid w:val="00506BCC"/>
    <w:rsid w:val="00510F55"/>
    <w:rsid w:val="0051169E"/>
    <w:rsid w:val="005128D0"/>
    <w:rsid w:val="00512A56"/>
    <w:rsid w:val="00512BE8"/>
    <w:rsid w:val="00512C1D"/>
    <w:rsid w:val="0051369B"/>
    <w:rsid w:val="0051381F"/>
    <w:rsid w:val="00514034"/>
    <w:rsid w:val="00514DB8"/>
    <w:rsid w:val="005151B9"/>
    <w:rsid w:val="00515599"/>
    <w:rsid w:val="00515BD1"/>
    <w:rsid w:val="00515CDC"/>
    <w:rsid w:val="0051719F"/>
    <w:rsid w:val="005218A6"/>
    <w:rsid w:val="00522D55"/>
    <w:rsid w:val="005232E3"/>
    <w:rsid w:val="0052435A"/>
    <w:rsid w:val="00525BE3"/>
    <w:rsid w:val="0052750E"/>
    <w:rsid w:val="00530476"/>
    <w:rsid w:val="005309D1"/>
    <w:rsid w:val="005336DC"/>
    <w:rsid w:val="005345AC"/>
    <w:rsid w:val="005345DE"/>
    <w:rsid w:val="0053498D"/>
    <w:rsid w:val="0053753D"/>
    <w:rsid w:val="00537A65"/>
    <w:rsid w:val="00537C14"/>
    <w:rsid w:val="00537E78"/>
    <w:rsid w:val="00537FA5"/>
    <w:rsid w:val="00540069"/>
    <w:rsid w:val="0054150C"/>
    <w:rsid w:val="00541685"/>
    <w:rsid w:val="005426B5"/>
    <w:rsid w:val="00542E09"/>
    <w:rsid w:val="005439E6"/>
    <w:rsid w:val="00543B0B"/>
    <w:rsid w:val="00543BB8"/>
    <w:rsid w:val="00544954"/>
    <w:rsid w:val="00544B87"/>
    <w:rsid w:val="00544CFA"/>
    <w:rsid w:val="005464BB"/>
    <w:rsid w:val="00547315"/>
    <w:rsid w:val="005503DC"/>
    <w:rsid w:val="0055049A"/>
    <w:rsid w:val="00551235"/>
    <w:rsid w:val="0055160E"/>
    <w:rsid w:val="00551C3E"/>
    <w:rsid w:val="00552862"/>
    <w:rsid w:val="00553F63"/>
    <w:rsid w:val="00555AE4"/>
    <w:rsid w:val="0055647D"/>
    <w:rsid w:val="00556AD2"/>
    <w:rsid w:val="005604E2"/>
    <w:rsid w:val="00560973"/>
    <w:rsid w:val="00561290"/>
    <w:rsid w:val="00562881"/>
    <w:rsid w:val="00563F9E"/>
    <w:rsid w:val="0056428C"/>
    <w:rsid w:val="00564998"/>
    <w:rsid w:val="00565065"/>
    <w:rsid w:val="00565A3E"/>
    <w:rsid w:val="00567354"/>
    <w:rsid w:val="00570648"/>
    <w:rsid w:val="00571368"/>
    <w:rsid w:val="0057150B"/>
    <w:rsid w:val="0057169D"/>
    <w:rsid w:val="00572E20"/>
    <w:rsid w:val="005733E8"/>
    <w:rsid w:val="00573749"/>
    <w:rsid w:val="005740D7"/>
    <w:rsid w:val="005749EB"/>
    <w:rsid w:val="005754BB"/>
    <w:rsid w:val="005803EA"/>
    <w:rsid w:val="005806BD"/>
    <w:rsid w:val="005817AA"/>
    <w:rsid w:val="005820E8"/>
    <w:rsid w:val="00582585"/>
    <w:rsid w:val="00584538"/>
    <w:rsid w:val="00584983"/>
    <w:rsid w:val="00584C49"/>
    <w:rsid w:val="00584CD9"/>
    <w:rsid w:val="00585939"/>
    <w:rsid w:val="00586473"/>
    <w:rsid w:val="005901B7"/>
    <w:rsid w:val="00590283"/>
    <w:rsid w:val="005905CD"/>
    <w:rsid w:val="00590D2A"/>
    <w:rsid w:val="0059233C"/>
    <w:rsid w:val="0059400E"/>
    <w:rsid w:val="00595B48"/>
    <w:rsid w:val="00597DB7"/>
    <w:rsid w:val="005A0541"/>
    <w:rsid w:val="005A0707"/>
    <w:rsid w:val="005A3369"/>
    <w:rsid w:val="005A5FED"/>
    <w:rsid w:val="005A673D"/>
    <w:rsid w:val="005A6B66"/>
    <w:rsid w:val="005A73F3"/>
    <w:rsid w:val="005B10D9"/>
    <w:rsid w:val="005B1A09"/>
    <w:rsid w:val="005B389A"/>
    <w:rsid w:val="005B5900"/>
    <w:rsid w:val="005B67B1"/>
    <w:rsid w:val="005B67F6"/>
    <w:rsid w:val="005B6F69"/>
    <w:rsid w:val="005B7012"/>
    <w:rsid w:val="005B78D5"/>
    <w:rsid w:val="005B7C65"/>
    <w:rsid w:val="005C0349"/>
    <w:rsid w:val="005C03B5"/>
    <w:rsid w:val="005C0FEA"/>
    <w:rsid w:val="005C14A7"/>
    <w:rsid w:val="005C3249"/>
    <w:rsid w:val="005C33EB"/>
    <w:rsid w:val="005C45B1"/>
    <w:rsid w:val="005C5A7D"/>
    <w:rsid w:val="005C5D09"/>
    <w:rsid w:val="005C7041"/>
    <w:rsid w:val="005C7845"/>
    <w:rsid w:val="005D00D3"/>
    <w:rsid w:val="005D031E"/>
    <w:rsid w:val="005D075B"/>
    <w:rsid w:val="005D0DEA"/>
    <w:rsid w:val="005D15E8"/>
    <w:rsid w:val="005D1638"/>
    <w:rsid w:val="005D30E2"/>
    <w:rsid w:val="005D3265"/>
    <w:rsid w:val="005D4045"/>
    <w:rsid w:val="005D413C"/>
    <w:rsid w:val="005D480B"/>
    <w:rsid w:val="005D573E"/>
    <w:rsid w:val="005D5B56"/>
    <w:rsid w:val="005D70B9"/>
    <w:rsid w:val="005D79C6"/>
    <w:rsid w:val="005E014B"/>
    <w:rsid w:val="005E0685"/>
    <w:rsid w:val="005E1451"/>
    <w:rsid w:val="005E2262"/>
    <w:rsid w:val="005E22BD"/>
    <w:rsid w:val="005E3364"/>
    <w:rsid w:val="005E3655"/>
    <w:rsid w:val="005E40D0"/>
    <w:rsid w:val="005E4ADF"/>
    <w:rsid w:val="005E65B2"/>
    <w:rsid w:val="005E6BD2"/>
    <w:rsid w:val="005E6CD0"/>
    <w:rsid w:val="005E7403"/>
    <w:rsid w:val="005F1A34"/>
    <w:rsid w:val="005F419E"/>
    <w:rsid w:val="005F56B1"/>
    <w:rsid w:val="005F58C9"/>
    <w:rsid w:val="005F5C48"/>
    <w:rsid w:val="005F63D3"/>
    <w:rsid w:val="005F64B6"/>
    <w:rsid w:val="005F7714"/>
    <w:rsid w:val="005F7AE0"/>
    <w:rsid w:val="006001B0"/>
    <w:rsid w:val="00600435"/>
    <w:rsid w:val="006029B8"/>
    <w:rsid w:val="006040B4"/>
    <w:rsid w:val="00604D5F"/>
    <w:rsid w:val="006053A0"/>
    <w:rsid w:val="006055F8"/>
    <w:rsid w:val="00606404"/>
    <w:rsid w:val="0060735B"/>
    <w:rsid w:val="00607919"/>
    <w:rsid w:val="0061017D"/>
    <w:rsid w:val="006111F0"/>
    <w:rsid w:val="00611861"/>
    <w:rsid w:val="00611C20"/>
    <w:rsid w:val="00611EF6"/>
    <w:rsid w:val="0061242E"/>
    <w:rsid w:val="00613BFE"/>
    <w:rsid w:val="0061410F"/>
    <w:rsid w:val="0061411F"/>
    <w:rsid w:val="00615885"/>
    <w:rsid w:val="00615A24"/>
    <w:rsid w:val="00615A56"/>
    <w:rsid w:val="0061669D"/>
    <w:rsid w:val="00617096"/>
    <w:rsid w:val="0061757E"/>
    <w:rsid w:val="00617E26"/>
    <w:rsid w:val="00620099"/>
    <w:rsid w:val="006201D9"/>
    <w:rsid w:val="006201F0"/>
    <w:rsid w:val="00621801"/>
    <w:rsid w:val="006233A4"/>
    <w:rsid w:val="00623600"/>
    <w:rsid w:val="00624332"/>
    <w:rsid w:val="00624503"/>
    <w:rsid w:val="00624F6B"/>
    <w:rsid w:val="00624F85"/>
    <w:rsid w:val="00625CA7"/>
    <w:rsid w:val="00626CB8"/>
    <w:rsid w:val="00627580"/>
    <w:rsid w:val="00627D4F"/>
    <w:rsid w:val="00627E92"/>
    <w:rsid w:val="00627EAE"/>
    <w:rsid w:val="00630880"/>
    <w:rsid w:val="00631043"/>
    <w:rsid w:val="006336D2"/>
    <w:rsid w:val="00633D40"/>
    <w:rsid w:val="006358D0"/>
    <w:rsid w:val="00636618"/>
    <w:rsid w:val="00636D33"/>
    <w:rsid w:val="00640822"/>
    <w:rsid w:val="006413F1"/>
    <w:rsid w:val="00641D2F"/>
    <w:rsid w:val="0064224D"/>
    <w:rsid w:val="00642E51"/>
    <w:rsid w:val="0064372C"/>
    <w:rsid w:val="00643D44"/>
    <w:rsid w:val="006444A3"/>
    <w:rsid w:val="006466A0"/>
    <w:rsid w:val="00646C21"/>
    <w:rsid w:val="006470AB"/>
    <w:rsid w:val="00647BD2"/>
    <w:rsid w:val="00647CC9"/>
    <w:rsid w:val="00647DB2"/>
    <w:rsid w:val="00650385"/>
    <w:rsid w:val="00650EA4"/>
    <w:rsid w:val="00653180"/>
    <w:rsid w:val="006536B0"/>
    <w:rsid w:val="00655BC0"/>
    <w:rsid w:val="00655C56"/>
    <w:rsid w:val="0065667B"/>
    <w:rsid w:val="006578D1"/>
    <w:rsid w:val="006601D4"/>
    <w:rsid w:val="00660CF2"/>
    <w:rsid w:val="006612B4"/>
    <w:rsid w:val="00661341"/>
    <w:rsid w:val="00661905"/>
    <w:rsid w:val="00662612"/>
    <w:rsid w:val="00662A46"/>
    <w:rsid w:val="00662EC9"/>
    <w:rsid w:val="006631C0"/>
    <w:rsid w:val="006653B4"/>
    <w:rsid w:val="006658CF"/>
    <w:rsid w:val="00665D20"/>
    <w:rsid w:val="00666132"/>
    <w:rsid w:val="006663CE"/>
    <w:rsid w:val="00666A21"/>
    <w:rsid w:val="00667821"/>
    <w:rsid w:val="006701AE"/>
    <w:rsid w:val="00670413"/>
    <w:rsid w:val="00670DF5"/>
    <w:rsid w:val="00670FA5"/>
    <w:rsid w:val="00671569"/>
    <w:rsid w:val="00672DED"/>
    <w:rsid w:val="00674460"/>
    <w:rsid w:val="00674748"/>
    <w:rsid w:val="00675F14"/>
    <w:rsid w:val="00676479"/>
    <w:rsid w:val="00677311"/>
    <w:rsid w:val="00677B26"/>
    <w:rsid w:val="00677FB3"/>
    <w:rsid w:val="0068170D"/>
    <w:rsid w:val="00682245"/>
    <w:rsid w:val="00682284"/>
    <w:rsid w:val="00683D04"/>
    <w:rsid w:val="00684A49"/>
    <w:rsid w:val="00684B8F"/>
    <w:rsid w:val="0068651E"/>
    <w:rsid w:val="0068701C"/>
    <w:rsid w:val="00690482"/>
    <w:rsid w:val="006909AD"/>
    <w:rsid w:val="00690EE9"/>
    <w:rsid w:val="0069156B"/>
    <w:rsid w:val="00692E35"/>
    <w:rsid w:val="006931DB"/>
    <w:rsid w:val="006932DF"/>
    <w:rsid w:val="00693C89"/>
    <w:rsid w:val="00693E2E"/>
    <w:rsid w:val="0069409A"/>
    <w:rsid w:val="0069452A"/>
    <w:rsid w:val="00695045"/>
    <w:rsid w:val="006950AC"/>
    <w:rsid w:val="00695D52"/>
    <w:rsid w:val="00696002"/>
    <w:rsid w:val="00696186"/>
    <w:rsid w:val="00697FFD"/>
    <w:rsid w:val="006A0D31"/>
    <w:rsid w:val="006A0EDF"/>
    <w:rsid w:val="006A0F95"/>
    <w:rsid w:val="006A1A46"/>
    <w:rsid w:val="006A39CA"/>
    <w:rsid w:val="006A3D90"/>
    <w:rsid w:val="006A4AC7"/>
    <w:rsid w:val="006A503B"/>
    <w:rsid w:val="006A52BE"/>
    <w:rsid w:val="006A5967"/>
    <w:rsid w:val="006A6115"/>
    <w:rsid w:val="006A6748"/>
    <w:rsid w:val="006A6807"/>
    <w:rsid w:val="006A7235"/>
    <w:rsid w:val="006A7378"/>
    <w:rsid w:val="006B0089"/>
    <w:rsid w:val="006B0466"/>
    <w:rsid w:val="006B130A"/>
    <w:rsid w:val="006B166C"/>
    <w:rsid w:val="006B17F0"/>
    <w:rsid w:val="006B184A"/>
    <w:rsid w:val="006B1F9A"/>
    <w:rsid w:val="006B2439"/>
    <w:rsid w:val="006B2924"/>
    <w:rsid w:val="006B4BE5"/>
    <w:rsid w:val="006B6912"/>
    <w:rsid w:val="006B6E7E"/>
    <w:rsid w:val="006B7D80"/>
    <w:rsid w:val="006C06C5"/>
    <w:rsid w:val="006C08AB"/>
    <w:rsid w:val="006C08D5"/>
    <w:rsid w:val="006C0D79"/>
    <w:rsid w:val="006C1239"/>
    <w:rsid w:val="006C1AE0"/>
    <w:rsid w:val="006C1F22"/>
    <w:rsid w:val="006C2234"/>
    <w:rsid w:val="006C4A67"/>
    <w:rsid w:val="006C581E"/>
    <w:rsid w:val="006C61ED"/>
    <w:rsid w:val="006C6CF5"/>
    <w:rsid w:val="006C759B"/>
    <w:rsid w:val="006D0365"/>
    <w:rsid w:val="006D0768"/>
    <w:rsid w:val="006D12E7"/>
    <w:rsid w:val="006D1DE3"/>
    <w:rsid w:val="006D287A"/>
    <w:rsid w:val="006D3400"/>
    <w:rsid w:val="006D355F"/>
    <w:rsid w:val="006D3B35"/>
    <w:rsid w:val="006D4B10"/>
    <w:rsid w:val="006D5231"/>
    <w:rsid w:val="006D6189"/>
    <w:rsid w:val="006D713A"/>
    <w:rsid w:val="006D74EB"/>
    <w:rsid w:val="006D7919"/>
    <w:rsid w:val="006D7A8C"/>
    <w:rsid w:val="006D7F77"/>
    <w:rsid w:val="006E1372"/>
    <w:rsid w:val="006E2EE6"/>
    <w:rsid w:val="006E2F40"/>
    <w:rsid w:val="006E3941"/>
    <w:rsid w:val="006E40B8"/>
    <w:rsid w:val="006E4221"/>
    <w:rsid w:val="006E4846"/>
    <w:rsid w:val="006E51FA"/>
    <w:rsid w:val="006E57DA"/>
    <w:rsid w:val="006E57F1"/>
    <w:rsid w:val="006E5B79"/>
    <w:rsid w:val="006E71D0"/>
    <w:rsid w:val="006E7601"/>
    <w:rsid w:val="006E779A"/>
    <w:rsid w:val="006F0459"/>
    <w:rsid w:val="006F07F6"/>
    <w:rsid w:val="006F0AF5"/>
    <w:rsid w:val="006F0DAC"/>
    <w:rsid w:val="006F0E82"/>
    <w:rsid w:val="006F10E3"/>
    <w:rsid w:val="006F261D"/>
    <w:rsid w:val="006F44B5"/>
    <w:rsid w:val="006F5CCC"/>
    <w:rsid w:val="006F5DF9"/>
    <w:rsid w:val="006F6530"/>
    <w:rsid w:val="006F68B0"/>
    <w:rsid w:val="006F799E"/>
    <w:rsid w:val="006F7FF1"/>
    <w:rsid w:val="00700335"/>
    <w:rsid w:val="00700CF0"/>
    <w:rsid w:val="00700E7B"/>
    <w:rsid w:val="00700E8B"/>
    <w:rsid w:val="00704DB4"/>
    <w:rsid w:val="00704EBE"/>
    <w:rsid w:val="007051D6"/>
    <w:rsid w:val="00705514"/>
    <w:rsid w:val="0070594F"/>
    <w:rsid w:val="00706A70"/>
    <w:rsid w:val="00706E03"/>
    <w:rsid w:val="0070792F"/>
    <w:rsid w:val="007079F1"/>
    <w:rsid w:val="00710042"/>
    <w:rsid w:val="00710212"/>
    <w:rsid w:val="00710F98"/>
    <w:rsid w:val="00712306"/>
    <w:rsid w:val="00713C35"/>
    <w:rsid w:val="00713E44"/>
    <w:rsid w:val="007140D6"/>
    <w:rsid w:val="00715358"/>
    <w:rsid w:val="0071565D"/>
    <w:rsid w:val="00715779"/>
    <w:rsid w:val="0071612C"/>
    <w:rsid w:val="00716A22"/>
    <w:rsid w:val="00717AE9"/>
    <w:rsid w:val="00717DDE"/>
    <w:rsid w:val="007201C3"/>
    <w:rsid w:val="0072134F"/>
    <w:rsid w:val="00722406"/>
    <w:rsid w:val="00722AAC"/>
    <w:rsid w:val="00722F1D"/>
    <w:rsid w:val="007244F1"/>
    <w:rsid w:val="00725C13"/>
    <w:rsid w:val="00726691"/>
    <w:rsid w:val="00726724"/>
    <w:rsid w:val="0072677A"/>
    <w:rsid w:val="0073157A"/>
    <w:rsid w:val="007326B7"/>
    <w:rsid w:val="007326E9"/>
    <w:rsid w:val="00733075"/>
    <w:rsid w:val="00733C35"/>
    <w:rsid w:val="007348C1"/>
    <w:rsid w:val="0073697A"/>
    <w:rsid w:val="0074108C"/>
    <w:rsid w:val="00742FB7"/>
    <w:rsid w:val="007430FC"/>
    <w:rsid w:val="0074318C"/>
    <w:rsid w:val="00743B21"/>
    <w:rsid w:val="0074429C"/>
    <w:rsid w:val="00744D54"/>
    <w:rsid w:val="00747EFB"/>
    <w:rsid w:val="007505DD"/>
    <w:rsid w:val="00751147"/>
    <w:rsid w:val="007524CE"/>
    <w:rsid w:val="00752D49"/>
    <w:rsid w:val="00752DBD"/>
    <w:rsid w:val="0075395E"/>
    <w:rsid w:val="00753A5E"/>
    <w:rsid w:val="00753AA7"/>
    <w:rsid w:val="0075540F"/>
    <w:rsid w:val="007577B7"/>
    <w:rsid w:val="0075797D"/>
    <w:rsid w:val="00757C88"/>
    <w:rsid w:val="00761035"/>
    <w:rsid w:val="00761048"/>
    <w:rsid w:val="0076163E"/>
    <w:rsid w:val="0076468B"/>
    <w:rsid w:val="00764CE9"/>
    <w:rsid w:val="00764D97"/>
    <w:rsid w:val="00765794"/>
    <w:rsid w:val="00765DF2"/>
    <w:rsid w:val="00770D5D"/>
    <w:rsid w:val="007730A7"/>
    <w:rsid w:val="007741C3"/>
    <w:rsid w:val="007742F1"/>
    <w:rsid w:val="00774B50"/>
    <w:rsid w:val="00774DA3"/>
    <w:rsid w:val="007751BB"/>
    <w:rsid w:val="007758E1"/>
    <w:rsid w:val="00775C57"/>
    <w:rsid w:val="00780EF2"/>
    <w:rsid w:val="007813D3"/>
    <w:rsid w:val="0078208E"/>
    <w:rsid w:val="0078264D"/>
    <w:rsid w:val="00782923"/>
    <w:rsid w:val="007833F0"/>
    <w:rsid w:val="00784886"/>
    <w:rsid w:val="00784A8E"/>
    <w:rsid w:val="0078545F"/>
    <w:rsid w:val="00787846"/>
    <w:rsid w:val="00790C8D"/>
    <w:rsid w:val="00793114"/>
    <w:rsid w:val="00793538"/>
    <w:rsid w:val="00793DA6"/>
    <w:rsid w:val="00793FDE"/>
    <w:rsid w:val="007942DC"/>
    <w:rsid w:val="00796D40"/>
    <w:rsid w:val="007978EC"/>
    <w:rsid w:val="007979F9"/>
    <w:rsid w:val="007A02B1"/>
    <w:rsid w:val="007A079E"/>
    <w:rsid w:val="007A0E44"/>
    <w:rsid w:val="007A1D4E"/>
    <w:rsid w:val="007A3E2A"/>
    <w:rsid w:val="007A48B5"/>
    <w:rsid w:val="007A54CB"/>
    <w:rsid w:val="007A5622"/>
    <w:rsid w:val="007A71C8"/>
    <w:rsid w:val="007A784E"/>
    <w:rsid w:val="007B061E"/>
    <w:rsid w:val="007B1300"/>
    <w:rsid w:val="007B15EB"/>
    <w:rsid w:val="007B1959"/>
    <w:rsid w:val="007B209D"/>
    <w:rsid w:val="007B2820"/>
    <w:rsid w:val="007B336D"/>
    <w:rsid w:val="007B4389"/>
    <w:rsid w:val="007B6910"/>
    <w:rsid w:val="007B6C14"/>
    <w:rsid w:val="007B7DBC"/>
    <w:rsid w:val="007C061C"/>
    <w:rsid w:val="007C0913"/>
    <w:rsid w:val="007C10B0"/>
    <w:rsid w:val="007C1102"/>
    <w:rsid w:val="007C121E"/>
    <w:rsid w:val="007C187B"/>
    <w:rsid w:val="007C1B32"/>
    <w:rsid w:val="007C1F05"/>
    <w:rsid w:val="007C1F2D"/>
    <w:rsid w:val="007C2645"/>
    <w:rsid w:val="007C2A84"/>
    <w:rsid w:val="007C2B4D"/>
    <w:rsid w:val="007C2B9A"/>
    <w:rsid w:val="007C3DA4"/>
    <w:rsid w:val="007C47FD"/>
    <w:rsid w:val="007C5B19"/>
    <w:rsid w:val="007C655F"/>
    <w:rsid w:val="007C7D58"/>
    <w:rsid w:val="007D0A89"/>
    <w:rsid w:val="007D0F83"/>
    <w:rsid w:val="007D195D"/>
    <w:rsid w:val="007D21E9"/>
    <w:rsid w:val="007D3748"/>
    <w:rsid w:val="007D3CE8"/>
    <w:rsid w:val="007D3E08"/>
    <w:rsid w:val="007D53F2"/>
    <w:rsid w:val="007D568C"/>
    <w:rsid w:val="007D5F69"/>
    <w:rsid w:val="007D7C19"/>
    <w:rsid w:val="007D7DE3"/>
    <w:rsid w:val="007E05C4"/>
    <w:rsid w:val="007E0E51"/>
    <w:rsid w:val="007E1018"/>
    <w:rsid w:val="007E11DA"/>
    <w:rsid w:val="007E1768"/>
    <w:rsid w:val="007E1A0F"/>
    <w:rsid w:val="007E2373"/>
    <w:rsid w:val="007E2AB7"/>
    <w:rsid w:val="007E2C08"/>
    <w:rsid w:val="007E3E8F"/>
    <w:rsid w:val="007E3EE0"/>
    <w:rsid w:val="007E44E2"/>
    <w:rsid w:val="007E7A0E"/>
    <w:rsid w:val="007F0230"/>
    <w:rsid w:val="007F043B"/>
    <w:rsid w:val="007F06EA"/>
    <w:rsid w:val="007F0C0C"/>
    <w:rsid w:val="007F2477"/>
    <w:rsid w:val="007F2AB9"/>
    <w:rsid w:val="007F52F1"/>
    <w:rsid w:val="007F57B1"/>
    <w:rsid w:val="007F5C37"/>
    <w:rsid w:val="007F7448"/>
    <w:rsid w:val="0080110A"/>
    <w:rsid w:val="008012B3"/>
    <w:rsid w:val="00802DF0"/>
    <w:rsid w:val="008032CC"/>
    <w:rsid w:val="00803A89"/>
    <w:rsid w:val="00804E95"/>
    <w:rsid w:val="00806CEF"/>
    <w:rsid w:val="0080727B"/>
    <w:rsid w:val="00807B9D"/>
    <w:rsid w:val="00807F40"/>
    <w:rsid w:val="00810B5F"/>
    <w:rsid w:val="00811AD5"/>
    <w:rsid w:val="008125FD"/>
    <w:rsid w:val="00813AB1"/>
    <w:rsid w:val="00813DB5"/>
    <w:rsid w:val="0081514F"/>
    <w:rsid w:val="00816063"/>
    <w:rsid w:val="00816EF1"/>
    <w:rsid w:val="008170DA"/>
    <w:rsid w:val="00817192"/>
    <w:rsid w:val="0081780B"/>
    <w:rsid w:val="0082099C"/>
    <w:rsid w:val="00821E7C"/>
    <w:rsid w:val="0082246F"/>
    <w:rsid w:val="00822BE1"/>
    <w:rsid w:val="00823391"/>
    <w:rsid w:val="00823D94"/>
    <w:rsid w:val="008242C7"/>
    <w:rsid w:val="0082433F"/>
    <w:rsid w:val="0082458C"/>
    <w:rsid w:val="0082493C"/>
    <w:rsid w:val="00824E57"/>
    <w:rsid w:val="008253A3"/>
    <w:rsid w:val="008256B3"/>
    <w:rsid w:val="0082718F"/>
    <w:rsid w:val="008300E9"/>
    <w:rsid w:val="00830AFF"/>
    <w:rsid w:val="00831DA2"/>
    <w:rsid w:val="0083204B"/>
    <w:rsid w:val="00833268"/>
    <w:rsid w:val="00833510"/>
    <w:rsid w:val="00833B45"/>
    <w:rsid w:val="00833F3D"/>
    <w:rsid w:val="00834205"/>
    <w:rsid w:val="0083453C"/>
    <w:rsid w:val="00834775"/>
    <w:rsid w:val="00834AC9"/>
    <w:rsid w:val="0083521C"/>
    <w:rsid w:val="00837DD0"/>
    <w:rsid w:val="00837F13"/>
    <w:rsid w:val="008405E6"/>
    <w:rsid w:val="0084067D"/>
    <w:rsid w:val="00841F81"/>
    <w:rsid w:val="00842362"/>
    <w:rsid w:val="00842543"/>
    <w:rsid w:val="008426C3"/>
    <w:rsid w:val="00842D53"/>
    <w:rsid w:val="00843405"/>
    <w:rsid w:val="00843C50"/>
    <w:rsid w:val="0084412F"/>
    <w:rsid w:val="00844582"/>
    <w:rsid w:val="00844B92"/>
    <w:rsid w:val="00845ADB"/>
    <w:rsid w:val="00845B4F"/>
    <w:rsid w:val="00846044"/>
    <w:rsid w:val="00846560"/>
    <w:rsid w:val="00847DA0"/>
    <w:rsid w:val="00851691"/>
    <w:rsid w:val="00853348"/>
    <w:rsid w:val="00853690"/>
    <w:rsid w:val="008538FF"/>
    <w:rsid w:val="00853DF9"/>
    <w:rsid w:val="00853F89"/>
    <w:rsid w:val="00854021"/>
    <w:rsid w:val="00854EB3"/>
    <w:rsid w:val="008554FA"/>
    <w:rsid w:val="00855DF1"/>
    <w:rsid w:val="00855FD7"/>
    <w:rsid w:val="008575A3"/>
    <w:rsid w:val="008576ED"/>
    <w:rsid w:val="008602A2"/>
    <w:rsid w:val="00860F36"/>
    <w:rsid w:val="00861678"/>
    <w:rsid w:val="0086224C"/>
    <w:rsid w:val="0086415E"/>
    <w:rsid w:val="008645EE"/>
    <w:rsid w:val="00864FA6"/>
    <w:rsid w:val="008662AB"/>
    <w:rsid w:val="008662B0"/>
    <w:rsid w:val="00867163"/>
    <w:rsid w:val="0087059C"/>
    <w:rsid w:val="00871378"/>
    <w:rsid w:val="00871A52"/>
    <w:rsid w:val="008734C4"/>
    <w:rsid w:val="0087387A"/>
    <w:rsid w:val="008739E6"/>
    <w:rsid w:val="0087510B"/>
    <w:rsid w:val="0087526A"/>
    <w:rsid w:val="00877534"/>
    <w:rsid w:val="00877BC7"/>
    <w:rsid w:val="00880A05"/>
    <w:rsid w:val="00882D14"/>
    <w:rsid w:val="00883CEF"/>
    <w:rsid w:val="00883DFA"/>
    <w:rsid w:val="008843ED"/>
    <w:rsid w:val="00887043"/>
    <w:rsid w:val="00887402"/>
    <w:rsid w:val="00887422"/>
    <w:rsid w:val="00890A5F"/>
    <w:rsid w:val="00890B0E"/>
    <w:rsid w:val="00891727"/>
    <w:rsid w:val="00891E6F"/>
    <w:rsid w:val="00891F5E"/>
    <w:rsid w:val="00892DFA"/>
    <w:rsid w:val="008936B5"/>
    <w:rsid w:val="00893E16"/>
    <w:rsid w:val="00894EB3"/>
    <w:rsid w:val="00895462"/>
    <w:rsid w:val="00896AAD"/>
    <w:rsid w:val="008A0635"/>
    <w:rsid w:val="008A2134"/>
    <w:rsid w:val="008A3713"/>
    <w:rsid w:val="008A4F49"/>
    <w:rsid w:val="008A4F65"/>
    <w:rsid w:val="008A581E"/>
    <w:rsid w:val="008A62F1"/>
    <w:rsid w:val="008A660C"/>
    <w:rsid w:val="008A77DE"/>
    <w:rsid w:val="008A7995"/>
    <w:rsid w:val="008A7E02"/>
    <w:rsid w:val="008B08BE"/>
    <w:rsid w:val="008B09A9"/>
    <w:rsid w:val="008B1321"/>
    <w:rsid w:val="008B18C1"/>
    <w:rsid w:val="008B1D32"/>
    <w:rsid w:val="008B1D4E"/>
    <w:rsid w:val="008B387B"/>
    <w:rsid w:val="008B3E42"/>
    <w:rsid w:val="008B4FE4"/>
    <w:rsid w:val="008B5218"/>
    <w:rsid w:val="008B530E"/>
    <w:rsid w:val="008B531A"/>
    <w:rsid w:val="008B59F7"/>
    <w:rsid w:val="008B7313"/>
    <w:rsid w:val="008B757A"/>
    <w:rsid w:val="008B7C01"/>
    <w:rsid w:val="008C36B2"/>
    <w:rsid w:val="008C4F5B"/>
    <w:rsid w:val="008C558F"/>
    <w:rsid w:val="008C5ED1"/>
    <w:rsid w:val="008C6579"/>
    <w:rsid w:val="008C720C"/>
    <w:rsid w:val="008C7311"/>
    <w:rsid w:val="008C73B4"/>
    <w:rsid w:val="008C75E3"/>
    <w:rsid w:val="008C787D"/>
    <w:rsid w:val="008D0447"/>
    <w:rsid w:val="008D091F"/>
    <w:rsid w:val="008D11AE"/>
    <w:rsid w:val="008D1EA1"/>
    <w:rsid w:val="008D2603"/>
    <w:rsid w:val="008D3075"/>
    <w:rsid w:val="008D692A"/>
    <w:rsid w:val="008D6AB0"/>
    <w:rsid w:val="008D6D45"/>
    <w:rsid w:val="008D6D72"/>
    <w:rsid w:val="008D72AA"/>
    <w:rsid w:val="008D74A0"/>
    <w:rsid w:val="008D7C64"/>
    <w:rsid w:val="008E087C"/>
    <w:rsid w:val="008E1673"/>
    <w:rsid w:val="008E177A"/>
    <w:rsid w:val="008E30E1"/>
    <w:rsid w:val="008E3BA6"/>
    <w:rsid w:val="008E5141"/>
    <w:rsid w:val="008E559B"/>
    <w:rsid w:val="008E59BB"/>
    <w:rsid w:val="008E5BC5"/>
    <w:rsid w:val="008E69E4"/>
    <w:rsid w:val="008E74F7"/>
    <w:rsid w:val="008E7B9C"/>
    <w:rsid w:val="008F201D"/>
    <w:rsid w:val="008F3D9C"/>
    <w:rsid w:val="008F3E7C"/>
    <w:rsid w:val="008F4CD3"/>
    <w:rsid w:val="008F62F3"/>
    <w:rsid w:val="008F653A"/>
    <w:rsid w:val="008F6B54"/>
    <w:rsid w:val="008F6E57"/>
    <w:rsid w:val="008F7345"/>
    <w:rsid w:val="008F74B1"/>
    <w:rsid w:val="008F762F"/>
    <w:rsid w:val="008F7B8D"/>
    <w:rsid w:val="008F7B9C"/>
    <w:rsid w:val="008F7C86"/>
    <w:rsid w:val="009009D2"/>
    <w:rsid w:val="00900B49"/>
    <w:rsid w:val="0090203C"/>
    <w:rsid w:val="00903260"/>
    <w:rsid w:val="009041FC"/>
    <w:rsid w:val="00904B47"/>
    <w:rsid w:val="00904FB4"/>
    <w:rsid w:val="00905B67"/>
    <w:rsid w:val="0090622E"/>
    <w:rsid w:val="0090648E"/>
    <w:rsid w:val="009066B9"/>
    <w:rsid w:val="00907ED1"/>
    <w:rsid w:val="0091061E"/>
    <w:rsid w:val="009130BF"/>
    <w:rsid w:val="00913CB6"/>
    <w:rsid w:val="009156C7"/>
    <w:rsid w:val="00916AE1"/>
    <w:rsid w:val="00920017"/>
    <w:rsid w:val="009215B0"/>
    <w:rsid w:val="0092338A"/>
    <w:rsid w:val="009247E5"/>
    <w:rsid w:val="00924C8F"/>
    <w:rsid w:val="0092578A"/>
    <w:rsid w:val="009273FD"/>
    <w:rsid w:val="00927FE9"/>
    <w:rsid w:val="0093089F"/>
    <w:rsid w:val="00931D8C"/>
    <w:rsid w:val="009321C8"/>
    <w:rsid w:val="00932F83"/>
    <w:rsid w:val="00933E1C"/>
    <w:rsid w:val="00934EE9"/>
    <w:rsid w:val="009353A5"/>
    <w:rsid w:val="00935BE8"/>
    <w:rsid w:val="00936012"/>
    <w:rsid w:val="009361B6"/>
    <w:rsid w:val="00936AEC"/>
    <w:rsid w:val="009372AB"/>
    <w:rsid w:val="00937969"/>
    <w:rsid w:val="00937AC5"/>
    <w:rsid w:val="00937D1C"/>
    <w:rsid w:val="009404E7"/>
    <w:rsid w:val="00940DAF"/>
    <w:rsid w:val="00941205"/>
    <w:rsid w:val="00941301"/>
    <w:rsid w:val="009413AB"/>
    <w:rsid w:val="009415A4"/>
    <w:rsid w:val="009418A1"/>
    <w:rsid w:val="00942244"/>
    <w:rsid w:val="00942B6A"/>
    <w:rsid w:val="00942F21"/>
    <w:rsid w:val="00942FAF"/>
    <w:rsid w:val="00943FB8"/>
    <w:rsid w:val="009444FF"/>
    <w:rsid w:val="0094481A"/>
    <w:rsid w:val="0094529B"/>
    <w:rsid w:val="009453CF"/>
    <w:rsid w:val="00945A9B"/>
    <w:rsid w:val="00945C48"/>
    <w:rsid w:val="0094742E"/>
    <w:rsid w:val="00947F4D"/>
    <w:rsid w:val="00950CA7"/>
    <w:rsid w:val="00950E78"/>
    <w:rsid w:val="00951BB0"/>
    <w:rsid w:val="00952A03"/>
    <w:rsid w:val="009532A2"/>
    <w:rsid w:val="00953C78"/>
    <w:rsid w:val="00953C8A"/>
    <w:rsid w:val="0095472B"/>
    <w:rsid w:val="00954791"/>
    <w:rsid w:val="00954F43"/>
    <w:rsid w:val="00955637"/>
    <w:rsid w:val="00956391"/>
    <w:rsid w:val="00956AFD"/>
    <w:rsid w:val="00960AF8"/>
    <w:rsid w:val="00960F61"/>
    <w:rsid w:val="00961732"/>
    <w:rsid w:val="00962C48"/>
    <w:rsid w:val="0096372C"/>
    <w:rsid w:val="00963E03"/>
    <w:rsid w:val="00964837"/>
    <w:rsid w:val="00964968"/>
    <w:rsid w:val="0096496B"/>
    <w:rsid w:val="00965FD7"/>
    <w:rsid w:val="00966272"/>
    <w:rsid w:val="009678B6"/>
    <w:rsid w:val="00970177"/>
    <w:rsid w:val="0097059C"/>
    <w:rsid w:val="009710F3"/>
    <w:rsid w:val="00973725"/>
    <w:rsid w:val="00973DF5"/>
    <w:rsid w:val="00973FC9"/>
    <w:rsid w:val="00974D34"/>
    <w:rsid w:val="00975A6E"/>
    <w:rsid w:val="00976213"/>
    <w:rsid w:val="00976914"/>
    <w:rsid w:val="00976C4D"/>
    <w:rsid w:val="0097722B"/>
    <w:rsid w:val="00977DAE"/>
    <w:rsid w:val="0098048E"/>
    <w:rsid w:val="00981EEB"/>
    <w:rsid w:val="00982090"/>
    <w:rsid w:val="009821D7"/>
    <w:rsid w:val="009833B9"/>
    <w:rsid w:val="00983520"/>
    <w:rsid w:val="009839E1"/>
    <w:rsid w:val="00983AF2"/>
    <w:rsid w:val="00984643"/>
    <w:rsid w:val="00984A43"/>
    <w:rsid w:val="00985338"/>
    <w:rsid w:val="00985DFF"/>
    <w:rsid w:val="00985E12"/>
    <w:rsid w:val="00985E24"/>
    <w:rsid w:val="00985EC4"/>
    <w:rsid w:val="00987B12"/>
    <w:rsid w:val="009902A1"/>
    <w:rsid w:val="009904F8"/>
    <w:rsid w:val="009912F1"/>
    <w:rsid w:val="00991658"/>
    <w:rsid w:val="009934D2"/>
    <w:rsid w:val="009950D4"/>
    <w:rsid w:val="009956EA"/>
    <w:rsid w:val="00996375"/>
    <w:rsid w:val="00997645"/>
    <w:rsid w:val="00997BF2"/>
    <w:rsid w:val="009A07F8"/>
    <w:rsid w:val="009A0BE6"/>
    <w:rsid w:val="009A211D"/>
    <w:rsid w:val="009A22AF"/>
    <w:rsid w:val="009A2D73"/>
    <w:rsid w:val="009A38AE"/>
    <w:rsid w:val="009A3927"/>
    <w:rsid w:val="009A3F2E"/>
    <w:rsid w:val="009A6726"/>
    <w:rsid w:val="009A7929"/>
    <w:rsid w:val="009B0083"/>
    <w:rsid w:val="009B1221"/>
    <w:rsid w:val="009B12DE"/>
    <w:rsid w:val="009B3463"/>
    <w:rsid w:val="009B3901"/>
    <w:rsid w:val="009B3946"/>
    <w:rsid w:val="009B4626"/>
    <w:rsid w:val="009B59DB"/>
    <w:rsid w:val="009C0E6C"/>
    <w:rsid w:val="009C1DBD"/>
    <w:rsid w:val="009C337F"/>
    <w:rsid w:val="009C396D"/>
    <w:rsid w:val="009C3B16"/>
    <w:rsid w:val="009C5742"/>
    <w:rsid w:val="009C5A4E"/>
    <w:rsid w:val="009C624A"/>
    <w:rsid w:val="009C66E0"/>
    <w:rsid w:val="009C6745"/>
    <w:rsid w:val="009C7683"/>
    <w:rsid w:val="009D0A76"/>
    <w:rsid w:val="009D1660"/>
    <w:rsid w:val="009D1B03"/>
    <w:rsid w:val="009D2056"/>
    <w:rsid w:val="009D2ED7"/>
    <w:rsid w:val="009D3F61"/>
    <w:rsid w:val="009D48BF"/>
    <w:rsid w:val="009D4A3A"/>
    <w:rsid w:val="009D5E81"/>
    <w:rsid w:val="009D6115"/>
    <w:rsid w:val="009D64BB"/>
    <w:rsid w:val="009D6924"/>
    <w:rsid w:val="009D7603"/>
    <w:rsid w:val="009D7709"/>
    <w:rsid w:val="009E00A9"/>
    <w:rsid w:val="009E1695"/>
    <w:rsid w:val="009E2839"/>
    <w:rsid w:val="009E2ABA"/>
    <w:rsid w:val="009E2B7C"/>
    <w:rsid w:val="009E36B8"/>
    <w:rsid w:val="009E48CD"/>
    <w:rsid w:val="009E51D4"/>
    <w:rsid w:val="009E55B7"/>
    <w:rsid w:val="009E5736"/>
    <w:rsid w:val="009E5912"/>
    <w:rsid w:val="009E5AC9"/>
    <w:rsid w:val="009E61BC"/>
    <w:rsid w:val="009E707A"/>
    <w:rsid w:val="009E7BF1"/>
    <w:rsid w:val="009F0AB4"/>
    <w:rsid w:val="009F0C80"/>
    <w:rsid w:val="009F0FD8"/>
    <w:rsid w:val="009F127B"/>
    <w:rsid w:val="009F356B"/>
    <w:rsid w:val="009F3EA7"/>
    <w:rsid w:val="009F5C01"/>
    <w:rsid w:val="009F7751"/>
    <w:rsid w:val="00A0024F"/>
    <w:rsid w:val="00A03D74"/>
    <w:rsid w:val="00A03F28"/>
    <w:rsid w:val="00A042B5"/>
    <w:rsid w:val="00A04D6E"/>
    <w:rsid w:val="00A056BF"/>
    <w:rsid w:val="00A06014"/>
    <w:rsid w:val="00A06EE5"/>
    <w:rsid w:val="00A11456"/>
    <w:rsid w:val="00A11C1A"/>
    <w:rsid w:val="00A11D4A"/>
    <w:rsid w:val="00A120BE"/>
    <w:rsid w:val="00A1273C"/>
    <w:rsid w:val="00A129C2"/>
    <w:rsid w:val="00A12CC0"/>
    <w:rsid w:val="00A132C9"/>
    <w:rsid w:val="00A13349"/>
    <w:rsid w:val="00A13688"/>
    <w:rsid w:val="00A148EA"/>
    <w:rsid w:val="00A14B8A"/>
    <w:rsid w:val="00A15BC7"/>
    <w:rsid w:val="00A16F1C"/>
    <w:rsid w:val="00A204AB"/>
    <w:rsid w:val="00A208D5"/>
    <w:rsid w:val="00A21C49"/>
    <w:rsid w:val="00A22E9E"/>
    <w:rsid w:val="00A22FA0"/>
    <w:rsid w:val="00A24690"/>
    <w:rsid w:val="00A24F6D"/>
    <w:rsid w:val="00A25512"/>
    <w:rsid w:val="00A26C82"/>
    <w:rsid w:val="00A26CF7"/>
    <w:rsid w:val="00A26F44"/>
    <w:rsid w:val="00A27384"/>
    <w:rsid w:val="00A27AD2"/>
    <w:rsid w:val="00A310D7"/>
    <w:rsid w:val="00A32062"/>
    <w:rsid w:val="00A32B58"/>
    <w:rsid w:val="00A332EC"/>
    <w:rsid w:val="00A33B80"/>
    <w:rsid w:val="00A34A69"/>
    <w:rsid w:val="00A354C2"/>
    <w:rsid w:val="00A3686A"/>
    <w:rsid w:val="00A370EE"/>
    <w:rsid w:val="00A3783C"/>
    <w:rsid w:val="00A405EA"/>
    <w:rsid w:val="00A40AAA"/>
    <w:rsid w:val="00A421D9"/>
    <w:rsid w:val="00A42A90"/>
    <w:rsid w:val="00A42B01"/>
    <w:rsid w:val="00A431A1"/>
    <w:rsid w:val="00A44B9C"/>
    <w:rsid w:val="00A47B5D"/>
    <w:rsid w:val="00A5087D"/>
    <w:rsid w:val="00A51455"/>
    <w:rsid w:val="00A51508"/>
    <w:rsid w:val="00A51ED1"/>
    <w:rsid w:val="00A544F7"/>
    <w:rsid w:val="00A54640"/>
    <w:rsid w:val="00A55073"/>
    <w:rsid w:val="00A552F9"/>
    <w:rsid w:val="00A56346"/>
    <w:rsid w:val="00A5657B"/>
    <w:rsid w:val="00A570C0"/>
    <w:rsid w:val="00A60D3F"/>
    <w:rsid w:val="00A60F4D"/>
    <w:rsid w:val="00A62BA3"/>
    <w:rsid w:val="00A63CB7"/>
    <w:rsid w:val="00A648A3"/>
    <w:rsid w:val="00A6491E"/>
    <w:rsid w:val="00A66831"/>
    <w:rsid w:val="00A66C00"/>
    <w:rsid w:val="00A70457"/>
    <w:rsid w:val="00A7160E"/>
    <w:rsid w:val="00A719D8"/>
    <w:rsid w:val="00A71ABF"/>
    <w:rsid w:val="00A71F00"/>
    <w:rsid w:val="00A71FBD"/>
    <w:rsid w:val="00A72347"/>
    <w:rsid w:val="00A72F01"/>
    <w:rsid w:val="00A730DC"/>
    <w:rsid w:val="00A73D23"/>
    <w:rsid w:val="00A74145"/>
    <w:rsid w:val="00A750CB"/>
    <w:rsid w:val="00A75439"/>
    <w:rsid w:val="00A75C7F"/>
    <w:rsid w:val="00A75D3F"/>
    <w:rsid w:val="00A76665"/>
    <w:rsid w:val="00A7778B"/>
    <w:rsid w:val="00A77D46"/>
    <w:rsid w:val="00A808E4"/>
    <w:rsid w:val="00A809C7"/>
    <w:rsid w:val="00A810AE"/>
    <w:rsid w:val="00A81601"/>
    <w:rsid w:val="00A81E68"/>
    <w:rsid w:val="00A81F45"/>
    <w:rsid w:val="00A82D02"/>
    <w:rsid w:val="00A82E9A"/>
    <w:rsid w:val="00A83554"/>
    <w:rsid w:val="00A83CA5"/>
    <w:rsid w:val="00A849DD"/>
    <w:rsid w:val="00A858DF"/>
    <w:rsid w:val="00A86889"/>
    <w:rsid w:val="00A907C4"/>
    <w:rsid w:val="00A90C84"/>
    <w:rsid w:val="00A930E2"/>
    <w:rsid w:val="00A93129"/>
    <w:rsid w:val="00A946F3"/>
    <w:rsid w:val="00A96DB6"/>
    <w:rsid w:val="00AA0CD4"/>
    <w:rsid w:val="00AA0F20"/>
    <w:rsid w:val="00AA11B6"/>
    <w:rsid w:val="00AA1865"/>
    <w:rsid w:val="00AA2616"/>
    <w:rsid w:val="00AA2CA1"/>
    <w:rsid w:val="00AA2E13"/>
    <w:rsid w:val="00AA6910"/>
    <w:rsid w:val="00AA7491"/>
    <w:rsid w:val="00AB04E2"/>
    <w:rsid w:val="00AB2AFA"/>
    <w:rsid w:val="00AB2D7E"/>
    <w:rsid w:val="00AB2DF0"/>
    <w:rsid w:val="00AB44F2"/>
    <w:rsid w:val="00AB690C"/>
    <w:rsid w:val="00AB7998"/>
    <w:rsid w:val="00AB7AB8"/>
    <w:rsid w:val="00AC039B"/>
    <w:rsid w:val="00AC060D"/>
    <w:rsid w:val="00AC1DAF"/>
    <w:rsid w:val="00AC210E"/>
    <w:rsid w:val="00AC2292"/>
    <w:rsid w:val="00AC230D"/>
    <w:rsid w:val="00AC2616"/>
    <w:rsid w:val="00AC2DB4"/>
    <w:rsid w:val="00AC31BE"/>
    <w:rsid w:val="00AC389E"/>
    <w:rsid w:val="00AC44BA"/>
    <w:rsid w:val="00AC762C"/>
    <w:rsid w:val="00AD0450"/>
    <w:rsid w:val="00AD04FF"/>
    <w:rsid w:val="00AD1E91"/>
    <w:rsid w:val="00AD34BF"/>
    <w:rsid w:val="00AD3957"/>
    <w:rsid w:val="00AD4085"/>
    <w:rsid w:val="00AD4772"/>
    <w:rsid w:val="00AD4B9D"/>
    <w:rsid w:val="00AD4ED0"/>
    <w:rsid w:val="00AD553D"/>
    <w:rsid w:val="00AD5BC7"/>
    <w:rsid w:val="00AD63AC"/>
    <w:rsid w:val="00AD66BE"/>
    <w:rsid w:val="00AD6DC7"/>
    <w:rsid w:val="00AD72FF"/>
    <w:rsid w:val="00AD7780"/>
    <w:rsid w:val="00AD7AF8"/>
    <w:rsid w:val="00AD7D16"/>
    <w:rsid w:val="00AE1CC1"/>
    <w:rsid w:val="00AE303D"/>
    <w:rsid w:val="00AE3FC5"/>
    <w:rsid w:val="00AE4993"/>
    <w:rsid w:val="00AE5A2A"/>
    <w:rsid w:val="00AE640E"/>
    <w:rsid w:val="00AE6AD1"/>
    <w:rsid w:val="00AE75B7"/>
    <w:rsid w:val="00AE7990"/>
    <w:rsid w:val="00AE79A2"/>
    <w:rsid w:val="00AF071F"/>
    <w:rsid w:val="00AF0CA2"/>
    <w:rsid w:val="00AF164F"/>
    <w:rsid w:val="00AF23CB"/>
    <w:rsid w:val="00AF2AA2"/>
    <w:rsid w:val="00AF318D"/>
    <w:rsid w:val="00AF3E12"/>
    <w:rsid w:val="00AF4146"/>
    <w:rsid w:val="00AF4D97"/>
    <w:rsid w:val="00AF750B"/>
    <w:rsid w:val="00B0001B"/>
    <w:rsid w:val="00B00FC7"/>
    <w:rsid w:val="00B01D3F"/>
    <w:rsid w:val="00B03460"/>
    <w:rsid w:val="00B03BEE"/>
    <w:rsid w:val="00B03F03"/>
    <w:rsid w:val="00B04463"/>
    <w:rsid w:val="00B04A54"/>
    <w:rsid w:val="00B04D33"/>
    <w:rsid w:val="00B10538"/>
    <w:rsid w:val="00B10941"/>
    <w:rsid w:val="00B1115B"/>
    <w:rsid w:val="00B11F2E"/>
    <w:rsid w:val="00B120E0"/>
    <w:rsid w:val="00B13519"/>
    <w:rsid w:val="00B138D3"/>
    <w:rsid w:val="00B14DE8"/>
    <w:rsid w:val="00B15B01"/>
    <w:rsid w:val="00B15CDA"/>
    <w:rsid w:val="00B20C0E"/>
    <w:rsid w:val="00B21030"/>
    <w:rsid w:val="00B21CF9"/>
    <w:rsid w:val="00B22185"/>
    <w:rsid w:val="00B22434"/>
    <w:rsid w:val="00B22AFF"/>
    <w:rsid w:val="00B22CD1"/>
    <w:rsid w:val="00B22E25"/>
    <w:rsid w:val="00B237C0"/>
    <w:rsid w:val="00B23D65"/>
    <w:rsid w:val="00B241DB"/>
    <w:rsid w:val="00B243F7"/>
    <w:rsid w:val="00B24571"/>
    <w:rsid w:val="00B24595"/>
    <w:rsid w:val="00B24B53"/>
    <w:rsid w:val="00B24B71"/>
    <w:rsid w:val="00B2585E"/>
    <w:rsid w:val="00B25F3C"/>
    <w:rsid w:val="00B25FDE"/>
    <w:rsid w:val="00B2643C"/>
    <w:rsid w:val="00B27661"/>
    <w:rsid w:val="00B3005A"/>
    <w:rsid w:val="00B30136"/>
    <w:rsid w:val="00B30457"/>
    <w:rsid w:val="00B308D6"/>
    <w:rsid w:val="00B30E97"/>
    <w:rsid w:val="00B30E9E"/>
    <w:rsid w:val="00B32A64"/>
    <w:rsid w:val="00B332D7"/>
    <w:rsid w:val="00B334B6"/>
    <w:rsid w:val="00B33858"/>
    <w:rsid w:val="00B3388B"/>
    <w:rsid w:val="00B34987"/>
    <w:rsid w:val="00B34EF6"/>
    <w:rsid w:val="00B35CAC"/>
    <w:rsid w:val="00B35D4A"/>
    <w:rsid w:val="00B36C35"/>
    <w:rsid w:val="00B376EF"/>
    <w:rsid w:val="00B40277"/>
    <w:rsid w:val="00B40525"/>
    <w:rsid w:val="00B40E17"/>
    <w:rsid w:val="00B41018"/>
    <w:rsid w:val="00B42347"/>
    <w:rsid w:val="00B43140"/>
    <w:rsid w:val="00B436DE"/>
    <w:rsid w:val="00B44001"/>
    <w:rsid w:val="00B4417A"/>
    <w:rsid w:val="00B44CAA"/>
    <w:rsid w:val="00B45574"/>
    <w:rsid w:val="00B45636"/>
    <w:rsid w:val="00B46C4B"/>
    <w:rsid w:val="00B505AD"/>
    <w:rsid w:val="00B51CC2"/>
    <w:rsid w:val="00B51F79"/>
    <w:rsid w:val="00B526AC"/>
    <w:rsid w:val="00B52F57"/>
    <w:rsid w:val="00B538CD"/>
    <w:rsid w:val="00B53CDF"/>
    <w:rsid w:val="00B5409F"/>
    <w:rsid w:val="00B5457C"/>
    <w:rsid w:val="00B55755"/>
    <w:rsid w:val="00B55C00"/>
    <w:rsid w:val="00B562C9"/>
    <w:rsid w:val="00B56AB7"/>
    <w:rsid w:val="00B56CE2"/>
    <w:rsid w:val="00B579EB"/>
    <w:rsid w:val="00B600F0"/>
    <w:rsid w:val="00B60707"/>
    <w:rsid w:val="00B622BE"/>
    <w:rsid w:val="00B6374A"/>
    <w:rsid w:val="00B63C6D"/>
    <w:rsid w:val="00B63E0E"/>
    <w:rsid w:val="00B6422B"/>
    <w:rsid w:val="00B64430"/>
    <w:rsid w:val="00B649E5"/>
    <w:rsid w:val="00B64C1E"/>
    <w:rsid w:val="00B65421"/>
    <w:rsid w:val="00B65450"/>
    <w:rsid w:val="00B66247"/>
    <w:rsid w:val="00B66330"/>
    <w:rsid w:val="00B66904"/>
    <w:rsid w:val="00B66FE8"/>
    <w:rsid w:val="00B6757F"/>
    <w:rsid w:val="00B67641"/>
    <w:rsid w:val="00B71BB4"/>
    <w:rsid w:val="00B72DA3"/>
    <w:rsid w:val="00B730E4"/>
    <w:rsid w:val="00B746BF"/>
    <w:rsid w:val="00B74916"/>
    <w:rsid w:val="00B74E99"/>
    <w:rsid w:val="00B758FB"/>
    <w:rsid w:val="00B75E63"/>
    <w:rsid w:val="00B75EB7"/>
    <w:rsid w:val="00B770D2"/>
    <w:rsid w:val="00B7734E"/>
    <w:rsid w:val="00B80572"/>
    <w:rsid w:val="00B81895"/>
    <w:rsid w:val="00B82F79"/>
    <w:rsid w:val="00B84915"/>
    <w:rsid w:val="00B8562B"/>
    <w:rsid w:val="00B85EFE"/>
    <w:rsid w:val="00B86E59"/>
    <w:rsid w:val="00B86FD5"/>
    <w:rsid w:val="00B905D1"/>
    <w:rsid w:val="00B90916"/>
    <w:rsid w:val="00B90BD4"/>
    <w:rsid w:val="00B91AA3"/>
    <w:rsid w:val="00B9355D"/>
    <w:rsid w:val="00B93627"/>
    <w:rsid w:val="00B93BDF"/>
    <w:rsid w:val="00B9485D"/>
    <w:rsid w:val="00B94E41"/>
    <w:rsid w:val="00B962FF"/>
    <w:rsid w:val="00B96DF3"/>
    <w:rsid w:val="00BA0138"/>
    <w:rsid w:val="00BA16D0"/>
    <w:rsid w:val="00BA3641"/>
    <w:rsid w:val="00BA3E0D"/>
    <w:rsid w:val="00BA4A7B"/>
    <w:rsid w:val="00BA6699"/>
    <w:rsid w:val="00BA6CE8"/>
    <w:rsid w:val="00BA7ABA"/>
    <w:rsid w:val="00BB0BA8"/>
    <w:rsid w:val="00BB0F81"/>
    <w:rsid w:val="00BB1A2B"/>
    <w:rsid w:val="00BB1ED1"/>
    <w:rsid w:val="00BB25A1"/>
    <w:rsid w:val="00BB3074"/>
    <w:rsid w:val="00BB33AD"/>
    <w:rsid w:val="00BB4218"/>
    <w:rsid w:val="00BB51A8"/>
    <w:rsid w:val="00BB5362"/>
    <w:rsid w:val="00BB72F9"/>
    <w:rsid w:val="00BC001C"/>
    <w:rsid w:val="00BC019C"/>
    <w:rsid w:val="00BC0479"/>
    <w:rsid w:val="00BC26A8"/>
    <w:rsid w:val="00BC31DD"/>
    <w:rsid w:val="00BC3E79"/>
    <w:rsid w:val="00BC41B9"/>
    <w:rsid w:val="00BC48AC"/>
    <w:rsid w:val="00BC4A3F"/>
    <w:rsid w:val="00BC592E"/>
    <w:rsid w:val="00BC5A16"/>
    <w:rsid w:val="00BC5B3F"/>
    <w:rsid w:val="00BC61A3"/>
    <w:rsid w:val="00BC6238"/>
    <w:rsid w:val="00BC656F"/>
    <w:rsid w:val="00BC69B7"/>
    <w:rsid w:val="00BC6B9E"/>
    <w:rsid w:val="00BC75A0"/>
    <w:rsid w:val="00BD0ADE"/>
    <w:rsid w:val="00BD0CC7"/>
    <w:rsid w:val="00BD2359"/>
    <w:rsid w:val="00BD3658"/>
    <w:rsid w:val="00BD4BEB"/>
    <w:rsid w:val="00BD4C06"/>
    <w:rsid w:val="00BD5212"/>
    <w:rsid w:val="00BD6179"/>
    <w:rsid w:val="00BD67D0"/>
    <w:rsid w:val="00BD6E8E"/>
    <w:rsid w:val="00BD774D"/>
    <w:rsid w:val="00BE0332"/>
    <w:rsid w:val="00BE039E"/>
    <w:rsid w:val="00BE0A3F"/>
    <w:rsid w:val="00BE1049"/>
    <w:rsid w:val="00BE19CC"/>
    <w:rsid w:val="00BE1C00"/>
    <w:rsid w:val="00BE2093"/>
    <w:rsid w:val="00BE236A"/>
    <w:rsid w:val="00BE2706"/>
    <w:rsid w:val="00BE2E9F"/>
    <w:rsid w:val="00BE3D1C"/>
    <w:rsid w:val="00BE3D40"/>
    <w:rsid w:val="00BE3E66"/>
    <w:rsid w:val="00BE3EF5"/>
    <w:rsid w:val="00BE430E"/>
    <w:rsid w:val="00BE6678"/>
    <w:rsid w:val="00BE6AB5"/>
    <w:rsid w:val="00BE6C99"/>
    <w:rsid w:val="00BE6E5F"/>
    <w:rsid w:val="00BE6F9B"/>
    <w:rsid w:val="00BE709C"/>
    <w:rsid w:val="00BE7384"/>
    <w:rsid w:val="00BE7651"/>
    <w:rsid w:val="00BE7863"/>
    <w:rsid w:val="00BF0ECD"/>
    <w:rsid w:val="00BF1469"/>
    <w:rsid w:val="00BF1623"/>
    <w:rsid w:val="00BF19F7"/>
    <w:rsid w:val="00BF1B42"/>
    <w:rsid w:val="00BF1D16"/>
    <w:rsid w:val="00BF36A5"/>
    <w:rsid w:val="00BF371A"/>
    <w:rsid w:val="00BF3884"/>
    <w:rsid w:val="00BF3D2B"/>
    <w:rsid w:val="00BF4117"/>
    <w:rsid w:val="00BF4663"/>
    <w:rsid w:val="00BF4EFA"/>
    <w:rsid w:val="00BF7D2A"/>
    <w:rsid w:val="00C0000D"/>
    <w:rsid w:val="00C00606"/>
    <w:rsid w:val="00C01D46"/>
    <w:rsid w:val="00C02398"/>
    <w:rsid w:val="00C07519"/>
    <w:rsid w:val="00C07842"/>
    <w:rsid w:val="00C115B3"/>
    <w:rsid w:val="00C120F6"/>
    <w:rsid w:val="00C12253"/>
    <w:rsid w:val="00C12A3C"/>
    <w:rsid w:val="00C131F5"/>
    <w:rsid w:val="00C1343E"/>
    <w:rsid w:val="00C14086"/>
    <w:rsid w:val="00C140A3"/>
    <w:rsid w:val="00C141E1"/>
    <w:rsid w:val="00C143B3"/>
    <w:rsid w:val="00C14684"/>
    <w:rsid w:val="00C14C29"/>
    <w:rsid w:val="00C14C54"/>
    <w:rsid w:val="00C174E2"/>
    <w:rsid w:val="00C17872"/>
    <w:rsid w:val="00C17C5E"/>
    <w:rsid w:val="00C20216"/>
    <w:rsid w:val="00C2098B"/>
    <w:rsid w:val="00C20A27"/>
    <w:rsid w:val="00C2252F"/>
    <w:rsid w:val="00C23AF4"/>
    <w:rsid w:val="00C23C14"/>
    <w:rsid w:val="00C24042"/>
    <w:rsid w:val="00C24AAF"/>
    <w:rsid w:val="00C25789"/>
    <w:rsid w:val="00C25C09"/>
    <w:rsid w:val="00C27B10"/>
    <w:rsid w:val="00C306B3"/>
    <w:rsid w:val="00C3077C"/>
    <w:rsid w:val="00C33F48"/>
    <w:rsid w:val="00C3428B"/>
    <w:rsid w:val="00C3452E"/>
    <w:rsid w:val="00C367B6"/>
    <w:rsid w:val="00C36F6F"/>
    <w:rsid w:val="00C377B9"/>
    <w:rsid w:val="00C37B62"/>
    <w:rsid w:val="00C410B9"/>
    <w:rsid w:val="00C43384"/>
    <w:rsid w:val="00C43EAB"/>
    <w:rsid w:val="00C4666A"/>
    <w:rsid w:val="00C47C97"/>
    <w:rsid w:val="00C50721"/>
    <w:rsid w:val="00C508A9"/>
    <w:rsid w:val="00C516F9"/>
    <w:rsid w:val="00C51E2B"/>
    <w:rsid w:val="00C52FBF"/>
    <w:rsid w:val="00C53836"/>
    <w:rsid w:val="00C541CF"/>
    <w:rsid w:val="00C5481B"/>
    <w:rsid w:val="00C553D1"/>
    <w:rsid w:val="00C5560E"/>
    <w:rsid w:val="00C567B5"/>
    <w:rsid w:val="00C56CAF"/>
    <w:rsid w:val="00C56F32"/>
    <w:rsid w:val="00C57278"/>
    <w:rsid w:val="00C60144"/>
    <w:rsid w:val="00C611FE"/>
    <w:rsid w:val="00C6138A"/>
    <w:rsid w:val="00C61B81"/>
    <w:rsid w:val="00C62F25"/>
    <w:rsid w:val="00C63B91"/>
    <w:rsid w:val="00C63D0A"/>
    <w:rsid w:val="00C6407C"/>
    <w:rsid w:val="00C65962"/>
    <w:rsid w:val="00C66A63"/>
    <w:rsid w:val="00C66F9F"/>
    <w:rsid w:val="00C67253"/>
    <w:rsid w:val="00C67BD6"/>
    <w:rsid w:val="00C67C9C"/>
    <w:rsid w:val="00C704B6"/>
    <w:rsid w:val="00C72718"/>
    <w:rsid w:val="00C736CE"/>
    <w:rsid w:val="00C73D04"/>
    <w:rsid w:val="00C743CB"/>
    <w:rsid w:val="00C743E2"/>
    <w:rsid w:val="00C7545D"/>
    <w:rsid w:val="00C75676"/>
    <w:rsid w:val="00C75D5E"/>
    <w:rsid w:val="00C80B78"/>
    <w:rsid w:val="00C80F95"/>
    <w:rsid w:val="00C812B4"/>
    <w:rsid w:val="00C8224F"/>
    <w:rsid w:val="00C82511"/>
    <w:rsid w:val="00C82ABE"/>
    <w:rsid w:val="00C82BFB"/>
    <w:rsid w:val="00C83165"/>
    <w:rsid w:val="00C84806"/>
    <w:rsid w:val="00C85C3E"/>
    <w:rsid w:val="00C85D67"/>
    <w:rsid w:val="00C8733A"/>
    <w:rsid w:val="00C873B6"/>
    <w:rsid w:val="00C876E0"/>
    <w:rsid w:val="00C90C2B"/>
    <w:rsid w:val="00C91384"/>
    <w:rsid w:val="00C914D7"/>
    <w:rsid w:val="00C91A33"/>
    <w:rsid w:val="00C91AF0"/>
    <w:rsid w:val="00C91F01"/>
    <w:rsid w:val="00C9204A"/>
    <w:rsid w:val="00C920E6"/>
    <w:rsid w:val="00C92277"/>
    <w:rsid w:val="00C9263E"/>
    <w:rsid w:val="00C92BD5"/>
    <w:rsid w:val="00C94FBE"/>
    <w:rsid w:val="00C952AE"/>
    <w:rsid w:val="00C95BAF"/>
    <w:rsid w:val="00C95E89"/>
    <w:rsid w:val="00C968B6"/>
    <w:rsid w:val="00C96C46"/>
    <w:rsid w:val="00C96C4C"/>
    <w:rsid w:val="00C97743"/>
    <w:rsid w:val="00C97FEE"/>
    <w:rsid w:val="00CA1062"/>
    <w:rsid w:val="00CA1CC2"/>
    <w:rsid w:val="00CA23CB"/>
    <w:rsid w:val="00CA2751"/>
    <w:rsid w:val="00CA533F"/>
    <w:rsid w:val="00CA5BCD"/>
    <w:rsid w:val="00CA6600"/>
    <w:rsid w:val="00CA68EF"/>
    <w:rsid w:val="00CA6F10"/>
    <w:rsid w:val="00CA7591"/>
    <w:rsid w:val="00CB1C08"/>
    <w:rsid w:val="00CB21AE"/>
    <w:rsid w:val="00CB2316"/>
    <w:rsid w:val="00CB276C"/>
    <w:rsid w:val="00CB364C"/>
    <w:rsid w:val="00CB3A38"/>
    <w:rsid w:val="00CB416F"/>
    <w:rsid w:val="00CB4246"/>
    <w:rsid w:val="00CB44EE"/>
    <w:rsid w:val="00CB5065"/>
    <w:rsid w:val="00CB61DC"/>
    <w:rsid w:val="00CC0B3F"/>
    <w:rsid w:val="00CC0EAC"/>
    <w:rsid w:val="00CC1EA8"/>
    <w:rsid w:val="00CC1EC7"/>
    <w:rsid w:val="00CC2519"/>
    <w:rsid w:val="00CC34D2"/>
    <w:rsid w:val="00CC3547"/>
    <w:rsid w:val="00CC3548"/>
    <w:rsid w:val="00CC43BB"/>
    <w:rsid w:val="00CC54A6"/>
    <w:rsid w:val="00CC62BC"/>
    <w:rsid w:val="00CC646C"/>
    <w:rsid w:val="00CC67A6"/>
    <w:rsid w:val="00CC742C"/>
    <w:rsid w:val="00CD0394"/>
    <w:rsid w:val="00CD0BF5"/>
    <w:rsid w:val="00CD1C2C"/>
    <w:rsid w:val="00CD28F9"/>
    <w:rsid w:val="00CD2A2A"/>
    <w:rsid w:val="00CD35B6"/>
    <w:rsid w:val="00CD4416"/>
    <w:rsid w:val="00CD4853"/>
    <w:rsid w:val="00CD4F03"/>
    <w:rsid w:val="00CD5072"/>
    <w:rsid w:val="00CD5A77"/>
    <w:rsid w:val="00CD5FE7"/>
    <w:rsid w:val="00CD6438"/>
    <w:rsid w:val="00CD646D"/>
    <w:rsid w:val="00CD71FA"/>
    <w:rsid w:val="00CD76F5"/>
    <w:rsid w:val="00CD7915"/>
    <w:rsid w:val="00CE2BAF"/>
    <w:rsid w:val="00CE33CB"/>
    <w:rsid w:val="00CE3AA3"/>
    <w:rsid w:val="00CE3AF0"/>
    <w:rsid w:val="00CE6364"/>
    <w:rsid w:val="00CE683D"/>
    <w:rsid w:val="00CF0BF5"/>
    <w:rsid w:val="00CF0C49"/>
    <w:rsid w:val="00CF17CB"/>
    <w:rsid w:val="00CF18DF"/>
    <w:rsid w:val="00CF2199"/>
    <w:rsid w:val="00CF24A7"/>
    <w:rsid w:val="00CF271B"/>
    <w:rsid w:val="00CF2954"/>
    <w:rsid w:val="00CF3961"/>
    <w:rsid w:val="00CF6395"/>
    <w:rsid w:val="00CF7B8D"/>
    <w:rsid w:val="00D00D34"/>
    <w:rsid w:val="00D01DA8"/>
    <w:rsid w:val="00D0200F"/>
    <w:rsid w:val="00D0315F"/>
    <w:rsid w:val="00D03807"/>
    <w:rsid w:val="00D03866"/>
    <w:rsid w:val="00D03D8B"/>
    <w:rsid w:val="00D040CE"/>
    <w:rsid w:val="00D04486"/>
    <w:rsid w:val="00D0497A"/>
    <w:rsid w:val="00D05A94"/>
    <w:rsid w:val="00D05E60"/>
    <w:rsid w:val="00D06118"/>
    <w:rsid w:val="00D06286"/>
    <w:rsid w:val="00D069B6"/>
    <w:rsid w:val="00D06BF9"/>
    <w:rsid w:val="00D06EF1"/>
    <w:rsid w:val="00D0779D"/>
    <w:rsid w:val="00D07F5E"/>
    <w:rsid w:val="00D10EF2"/>
    <w:rsid w:val="00D1189E"/>
    <w:rsid w:val="00D11C6D"/>
    <w:rsid w:val="00D11CC1"/>
    <w:rsid w:val="00D11D07"/>
    <w:rsid w:val="00D11E25"/>
    <w:rsid w:val="00D11FD0"/>
    <w:rsid w:val="00D1242D"/>
    <w:rsid w:val="00D1371A"/>
    <w:rsid w:val="00D13946"/>
    <w:rsid w:val="00D13BBD"/>
    <w:rsid w:val="00D145B9"/>
    <w:rsid w:val="00D15B29"/>
    <w:rsid w:val="00D165A8"/>
    <w:rsid w:val="00D1664A"/>
    <w:rsid w:val="00D172A0"/>
    <w:rsid w:val="00D20176"/>
    <w:rsid w:val="00D20C5D"/>
    <w:rsid w:val="00D21C68"/>
    <w:rsid w:val="00D23367"/>
    <w:rsid w:val="00D246E9"/>
    <w:rsid w:val="00D250CC"/>
    <w:rsid w:val="00D25A40"/>
    <w:rsid w:val="00D2640D"/>
    <w:rsid w:val="00D26843"/>
    <w:rsid w:val="00D2755A"/>
    <w:rsid w:val="00D27CCB"/>
    <w:rsid w:val="00D30EAF"/>
    <w:rsid w:val="00D30FA1"/>
    <w:rsid w:val="00D31C44"/>
    <w:rsid w:val="00D322BE"/>
    <w:rsid w:val="00D32C86"/>
    <w:rsid w:val="00D32DFD"/>
    <w:rsid w:val="00D33759"/>
    <w:rsid w:val="00D34C4E"/>
    <w:rsid w:val="00D36919"/>
    <w:rsid w:val="00D369EF"/>
    <w:rsid w:val="00D37190"/>
    <w:rsid w:val="00D37403"/>
    <w:rsid w:val="00D374D3"/>
    <w:rsid w:val="00D40497"/>
    <w:rsid w:val="00D40763"/>
    <w:rsid w:val="00D415D6"/>
    <w:rsid w:val="00D41E6D"/>
    <w:rsid w:val="00D44001"/>
    <w:rsid w:val="00D44319"/>
    <w:rsid w:val="00D44639"/>
    <w:rsid w:val="00D44BEF"/>
    <w:rsid w:val="00D457F6"/>
    <w:rsid w:val="00D45C92"/>
    <w:rsid w:val="00D47F60"/>
    <w:rsid w:val="00D5060F"/>
    <w:rsid w:val="00D50745"/>
    <w:rsid w:val="00D5109B"/>
    <w:rsid w:val="00D51D5B"/>
    <w:rsid w:val="00D51ED6"/>
    <w:rsid w:val="00D51EDB"/>
    <w:rsid w:val="00D5265A"/>
    <w:rsid w:val="00D52DF6"/>
    <w:rsid w:val="00D532B9"/>
    <w:rsid w:val="00D53904"/>
    <w:rsid w:val="00D56263"/>
    <w:rsid w:val="00D60A44"/>
    <w:rsid w:val="00D60BB6"/>
    <w:rsid w:val="00D60C7D"/>
    <w:rsid w:val="00D6141A"/>
    <w:rsid w:val="00D62677"/>
    <w:rsid w:val="00D642DD"/>
    <w:rsid w:val="00D64EB6"/>
    <w:rsid w:val="00D70338"/>
    <w:rsid w:val="00D712F4"/>
    <w:rsid w:val="00D713C5"/>
    <w:rsid w:val="00D713FE"/>
    <w:rsid w:val="00D718A7"/>
    <w:rsid w:val="00D728F3"/>
    <w:rsid w:val="00D758A4"/>
    <w:rsid w:val="00D76BC7"/>
    <w:rsid w:val="00D817A4"/>
    <w:rsid w:val="00D82A18"/>
    <w:rsid w:val="00D854C4"/>
    <w:rsid w:val="00D90528"/>
    <w:rsid w:val="00D91351"/>
    <w:rsid w:val="00D91931"/>
    <w:rsid w:val="00D92B68"/>
    <w:rsid w:val="00D94077"/>
    <w:rsid w:val="00D9472F"/>
    <w:rsid w:val="00D94B4C"/>
    <w:rsid w:val="00D96064"/>
    <w:rsid w:val="00D974F8"/>
    <w:rsid w:val="00D975BA"/>
    <w:rsid w:val="00D97A97"/>
    <w:rsid w:val="00DA03D4"/>
    <w:rsid w:val="00DA08EA"/>
    <w:rsid w:val="00DA319E"/>
    <w:rsid w:val="00DA342E"/>
    <w:rsid w:val="00DA364E"/>
    <w:rsid w:val="00DA3BBB"/>
    <w:rsid w:val="00DA4643"/>
    <w:rsid w:val="00DA4E64"/>
    <w:rsid w:val="00DA6702"/>
    <w:rsid w:val="00DA6D37"/>
    <w:rsid w:val="00DA72AF"/>
    <w:rsid w:val="00DA7D4F"/>
    <w:rsid w:val="00DB02F1"/>
    <w:rsid w:val="00DB0FB6"/>
    <w:rsid w:val="00DB1C23"/>
    <w:rsid w:val="00DB22E4"/>
    <w:rsid w:val="00DB3CAB"/>
    <w:rsid w:val="00DB44BE"/>
    <w:rsid w:val="00DB4D62"/>
    <w:rsid w:val="00DB5FEF"/>
    <w:rsid w:val="00DB747A"/>
    <w:rsid w:val="00DC01B4"/>
    <w:rsid w:val="00DC051C"/>
    <w:rsid w:val="00DC12C1"/>
    <w:rsid w:val="00DC2243"/>
    <w:rsid w:val="00DC331A"/>
    <w:rsid w:val="00DC339B"/>
    <w:rsid w:val="00DC4926"/>
    <w:rsid w:val="00DC598A"/>
    <w:rsid w:val="00DC61A4"/>
    <w:rsid w:val="00DC648F"/>
    <w:rsid w:val="00DC691E"/>
    <w:rsid w:val="00DC6A4B"/>
    <w:rsid w:val="00DC7B23"/>
    <w:rsid w:val="00DD34E1"/>
    <w:rsid w:val="00DD393C"/>
    <w:rsid w:val="00DD3B8A"/>
    <w:rsid w:val="00DD4842"/>
    <w:rsid w:val="00DD490C"/>
    <w:rsid w:val="00DD4B12"/>
    <w:rsid w:val="00DD4F38"/>
    <w:rsid w:val="00DD51EF"/>
    <w:rsid w:val="00DD55CC"/>
    <w:rsid w:val="00DD5671"/>
    <w:rsid w:val="00DD56CB"/>
    <w:rsid w:val="00DD5713"/>
    <w:rsid w:val="00DD5CB5"/>
    <w:rsid w:val="00DD65EB"/>
    <w:rsid w:val="00DD6D0F"/>
    <w:rsid w:val="00DD728A"/>
    <w:rsid w:val="00DD73DE"/>
    <w:rsid w:val="00DD74A2"/>
    <w:rsid w:val="00DE0D90"/>
    <w:rsid w:val="00DE1CAD"/>
    <w:rsid w:val="00DE1D19"/>
    <w:rsid w:val="00DE20A4"/>
    <w:rsid w:val="00DE214C"/>
    <w:rsid w:val="00DE21D1"/>
    <w:rsid w:val="00DE2848"/>
    <w:rsid w:val="00DE315E"/>
    <w:rsid w:val="00DE4312"/>
    <w:rsid w:val="00DE43B1"/>
    <w:rsid w:val="00DE44B7"/>
    <w:rsid w:val="00DE450D"/>
    <w:rsid w:val="00DE4DF4"/>
    <w:rsid w:val="00DE4E89"/>
    <w:rsid w:val="00DE601A"/>
    <w:rsid w:val="00DE6547"/>
    <w:rsid w:val="00DE6F15"/>
    <w:rsid w:val="00DE72E2"/>
    <w:rsid w:val="00DE760D"/>
    <w:rsid w:val="00DE7A71"/>
    <w:rsid w:val="00DF0B26"/>
    <w:rsid w:val="00DF14E5"/>
    <w:rsid w:val="00DF2123"/>
    <w:rsid w:val="00DF2B12"/>
    <w:rsid w:val="00DF2F87"/>
    <w:rsid w:val="00DF328B"/>
    <w:rsid w:val="00DF453F"/>
    <w:rsid w:val="00DF6514"/>
    <w:rsid w:val="00DF69E7"/>
    <w:rsid w:val="00DF773E"/>
    <w:rsid w:val="00E017E7"/>
    <w:rsid w:val="00E02359"/>
    <w:rsid w:val="00E034AB"/>
    <w:rsid w:val="00E04A87"/>
    <w:rsid w:val="00E04C31"/>
    <w:rsid w:val="00E06F64"/>
    <w:rsid w:val="00E077F2"/>
    <w:rsid w:val="00E078BF"/>
    <w:rsid w:val="00E103FF"/>
    <w:rsid w:val="00E10706"/>
    <w:rsid w:val="00E1174B"/>
    <w:rsid w:val="00E12C88"/>
    <w:rsid w:val="00E12D31"/>
    <w:rsid w:val="00E13962"/>
    <w:rsid w:val="00E145E7"/>
    <w:rsid w:val="00E14F48"/>
    <w:rsid w:val="00E15766"/>
    <w:rsid w:val="00E162D7"/>
    <w:rsid w:val="00E1650E"/>
    <w:rsid w:val="00E16A2E"/>
    <w:rsid w:val="00E1742B"/>
    <w:rsid w:val="00E20EE4"/>
    <w:rsid w:val="00E216FA"/>
    <w:rsid w:val="00E21E11"/>
    <w:rsid w:val="00E243BA"/>
    <w:rsid w:val="00E245B0"/>
    <w:rsid w:val="00E24FBB"/>
    <w:rsid w:val="00E27D46"/>
    <w:rsid w:val="00E3040C"/>
    <w:rsid w:val="00E3072F"/>
    <w:rsid w:val="00E30B85"/>
    <w:rsid w:val="00E31E8E"/>
    <w:rsid w:val="00E325C7"/>
    <w:rsid w:val="00E327A5"/>
    <w:rsid w:val="00E32FC0"/>
    <w:rsid w:val="00E331E4"/>
    <w:rsid w:val="00E343E3"/>
    <w:rsid w:val="00E34BB3"/>
    <w:rsid w:val="00E35326"/>
    <w:rsid w:val="00E35BE6"/>
    <w:rsid w:val="00E363A2"/>
    <w:rsid w:val="00E36B4B"/>
    <w:rsid w:val="00E3765E"/>
    <w:rsid w:val="00E37829"/>
    <w:rsid w:val="00E4117E"/>
    <w:rsid w:val="00E41D36"/>
    <w:rsid w:val="00E43D15"/>
    <w:rsid w:val="00E441F4"/>
    <w:rsid w:val="00E449B5"/>
    <w:rsid w:val="00E46081"/>
    <w:rsid w:val="00E462AF"/>
    <w:rsid w:val="00E4691E"/>
    <w:rsid w:val="00E46E8B"/>
    <w:rsid w:val="00E50A49"/>
    <w:rsid w:val="00E50C40"/>
    <w:rsid w:val="00E511A3"/>
    <w:rsid w:val="00E5132C"/>
    <w:rsid w:val="00E51DD3"/>
    <w:rsid w:val="00E51DFC"/>
    <w:rsid w:val="00E52A1D"/>
    <w:rsid w:val="00E5391A"/>
    <w:rsid w:val="00E54BA7"/>
    <w:rsid w:val="00E554B0"/>
    <w:rsid w:val="00E55CE1"/>
    <w:rsid w:val="00E55EF7"/>
    <w:rsid w:val="00E564E4"/>
    <w:rsid w:val="00E60A40"/>
    <w:rsid w:val="00E60A78"/>
    <w:rsid w:val="00E61B22"/>
    <w:rsid w:val="00E61C38"/>
    <w:rsid w:val="00E61E32"/>
    <w:rsid w:val="00E62170"/>
    <w:rsid w:val="00E62422"/>
    <w:rsid w:val="00E62E06"/>
    <w:rsid w:val="00E634C1"/>
    <w:rsid w:val="00E63756"/>
    <w:rsid w:val="00E63E74"/>
    <w:rsid w:val="00E65261"/>
    <w:rsid w:val="00E6549E"/>
    <w:rsid w:val="00E654B6"/>
    <w:rsid w:val="00E65FC3"/>
    <w:rsid w:val="00E6664A"/>
    <w:rsid w:val="00E6721E"/>
    <w:rsid w:val="00E67769"/>
    <w:rsid w:val="00E7105A"/>
    <w:rsid w:val="00E723D3"/>
    <w:rsid w:val="00E7399F"/>
    <w:rsid w:val="00E74428"/>
    <w:rsid w:val="00E74435"/>
    <w:rsid w:val="00E75140"/>
    <w:rsid w:val="00E75E02"/>
    <w:rsid w:val="00E80408"/>
    <w:rsid w:val="00E81B81"/>
    <w:rsid w:val="00E82256"/>
    <w:rsid w:val="00E82763"/>
    <w:rsid w:val="00E831E4"/>
    <w:rsid w:val="00E83473"/>
    <w:rsid w:val="00E83A63"/>
    <w:rsid w:val="00E8422E"/>
    <w:rsid w:val="00E855EF"/>
    <w:rsid w:val="00E864C7"/>
    <w:rsid w:val="00E86BA4"/>
    <w:rsid w:val="00E9002A"/>
    <w:rsid w:val="00E90A35"/>
    <w:rsid w:val="00E90C5F"/>
    <w:rsid w:val="00E90C6F"/>
    <w:rsid w:val="00E91096"/>
    <w:rsid w:val="00E917AE"/>
    <w:rsid w:val="00E949F4"/>
    <w:rsid w:val="00E9660A"/>
    <w:rsid w:val="00E967E1"/>
    <w:rsid w:val="00EA0256"/>
    <w:rsid w:val="00EA054D"/>
    <w:rsid w:val="00EA0579"/>
    <w:rsid w:val="00EA0FA3"/>
    <w:rsid w:val="00EA21E5"/>
    <w:rsid w:val="00EA2AFE"/>
    <w:rsid w:val="00EA3A48"/>
    <w:rsid w:val="00EA435D"/>
    <w:rsid w:val="00EA4B70"/>
    <w:rsid w:val="00EA68BA"/>
    <w:rsid w:val="00EA730B"/>
    <w:rsid w:val="00EB0C65"/>
    <w:rsid w:val="00EB126E"/>
    <w:rsid w:val="00EB316A"/>
    <w:rsid w:val="00EB5136"/>
    <w:rsid w:val="00EB6427"/>
    <w:rsid w:val="00EB64E7"/>
    <w:rsid w:val="00EB6775"/>
    <w:rsid w:val="00EB70B5"/>
    <w:rsid w:val="00EC0297"/>
    <w:rsid w:val="00EC1B41"/>
    <w:rsid w:val="00EC259B"/>
    <w:rsid w:val="00EC35C6"/>
    <w:rsid w:val="00EC36E5"/>
    <w:rsid w:val="00EC6C4B"/>
    <w:rsid w:val="00EC6DC5"/>
    <w:rsid w:val="00EC6F63"/>
    <w:rsid w:val="00EC7920"/>
    <w:rsid w:val="00ED116B"/>
    <w:rsid w:val="00ED1893"/>
    <w:rsid w:val="00ED3388"/>
    <w:rsid w:val="00ED389F"/>
    <w:rsid w:val="00ED4946"/>
    <w:rsid w:val="00ED5978"/>
    <w:rsid w:val="00ED608A"/>
    <w:rsid w:val="00ED6943"/>
    <w:rsid w:val="00ED6A7F"/>
    <w:rsid w:val="00ED7EDB"/>
    <w:rsid w:val="00EE00B2"/>
    <w:rsid w:val="00EE136A"/>
    <w:rsid w:val="00EE3666"/>
    <w:rsid w:val="00EE3B2D"/>
    <w:rsid w:val="00EE40C4"/>
    <w:rsid w:val="00EE508D"/>
    <w:rsid w:val="00EE54A8"/>
    <w:rsid w:val="00EE5E35"/>
    <w:rsid w:val="00EE610F"/>
    <w:rsid w:val="00EE6AF4"/>
    <w:rsid w:val="00EE6D64"/>
    <w:rsid w:val="00EE7D57"/>
    <w:rsid w:val="00EF0D23"/>
    <w:rsid w:val="00EF21BD"/>
    <w:rsid w:val="00EF2722"/>
    <w:rsid w:val="00EF30CA"/>
    <w:rsid w:val="00EF4250"/>
    <w:rsid w:val="00EF6456"/>
    <w:rsid w:val="00EF6721"/>
    <w:rsid w:val="00EF6E72"/>
    <w:rsid w:val="00EF6EDF"/>
    <w:rsid w:val="00EF74C2"/>
    <w:rsid w:val="00EF7910"/>
    <w:rsid w:val="00F001DC"/>
    <w:rsid w:val="00F00CC4"/>
    <w:rsid w:val="00F01A0D"/>
    <w:rsid w:val="00F01ADB"/>
    <w:rsid w:val="00F01FDF"/>
    <w:rsid w:val="00F03190"/>
    <w:rsid w:val="00F05E60"/>
    <w:rsid w:val="00F06EFB"/>
    <w:rsid w:val="00F07001"/>
    <w:rsid w:val="00F074BD"/>
    <w:rsid w:val="00F1033F"/>
    <w:rsid w:val="00F1118E"/>
    <w:rsid w:val="00F1239C"/>
    <w:rsid w:val="00F12995"/>
    <w:rsid w:val="00F14826"/>
    <w:rsid w:val="00F149CE"/>
    <w:rsid w:val="00F14C3B"/>
    <w:rsid w:val="00F14F32"/>
    <w:rsid w:val="00F157D8"/>
    <w:rsid w:val="00F167AE"/>
    <w:rsid w:val="00F16B58"/>
    <w:rsid w:val="00F16E8F"/>
    <w:rsid w:val="00F17432"/>
    <w:rsid w:val="00F20D1A"/>
    <w:rsid w:val="00F216E5"/>
    <w:rsid w:val="00F21947"/>
    <w:rsid w:val="00F22953"/>
    <w:rsid w:val="00F229C4"/>
    <w:rsid w:val="00F22C0B"/>
    <w:rsid w:val="00F22C44"/>
    <w:rsid w:val="00F23384"/>
    <w:rsid w:val="00F23898"/>
    <w:rsid w:val="00F24BD1"/>
    <w:rsid w:val="00F253F3"/>
    <w:rsid w:val="00F257C5"/>
    <w:rsid w:val="00F25DF0"/>
    <w:rsid w:val="00F265D3"/>
    <w:rsid w:val="00F268BD"/>
    <w:rsid w:val="00F271D8"/>
    <w:rsid w:val="00F30664"/>
    <w:rsid w:val="00F310C0"/>
    <w:rsid w:val="00F31619"/>
    <w:rsid w:val="00F31EE4"/>
    <w:rsid w:val="00F321C2"/>
    <w:rsid w:val="00F32DB9"/>
    <w:rsid w:val="00F3349C"/>
    <w:rsid w:val="00F33BB7"/>
    <w:rsid w:val="00F3589F"/>
    <w:rsid w:val="00F3628C"/>
    <w:rsid w:val="00F40823"/>
    <w:rsid w:val="00F40E92"/>
    <w:rsid w:val="00F425F7"/>
    <w:rsid w:val="00F42F6B"/>
    <w:rsid w:val="00F42FD6"/>
    <w:rsid w:val="00F43A4F"/>
    <w:rsid w:val="00F43F03"/>
    <w:rsid w:val="00F44333"/>
    <w:rsid w:val="00F445FB"/>
    <w:rsid w:val="00F450FC"/>
    <w:rsid w:val="00F46742"/>
    <w:rsid w:val="00F468F6"/>
    <w:rsid w:val="00F46E85"/>
    <w:rsid w:val="00F503FF"/>
    <w:rsid w:val="00F50487"/>
    <w:rsid w:val="00F50FEA"/>
    <w:rsid w:val="00F517FE"/>
    <w:rsid w:val="00F51FE7"/>
    <w:rsid w:val="00F52117"/>
    <w:rsid w:val="00F53629"/>
    <w:rsid w:val="00F54227"/>
    <w:rsid w:val="00F55BAD"/>
    <w:rsid w:val="00F567D6"/>
    <w:rsid w:val="00F57E40"/>
    <w:rsid w:val="00F622F9"/>
    <w:rsid w:val="00F62783"/>
    <w:rsid w:val="00F62960"/>
    <w:rsid w:val="00F6371A"/>
    <w:rsid w:val="00F63AC6"/>
    <w:rsid w:val="00F65264"/>
    <w:rsid w:val="00F65D4D"/>
    <w:rsid w:val="00F65EAF"/>
    <w:rsid w:val="00F66BD4"/>
    <w:rsid w:val="00F6714E"/>
    <w:rsid w:val="00F67BF2"/>
    <w:rsid w:val="00F70C73"/>
    <w:rsid w:val="00F70F30"/>
    <w:rsid w:val="00F73F12"/>
    <w:rsid w:val="00F74379"/>
    <w:rsid w:val="00F74D2D"/>
    <w:rsid w:val="00F75B9D"/>
    <w:rsid w:val="00F75DF4"/>
    <w:rsid w:val="00F76965"/>
    <w:rsid w:val="00F773B2"/>
    <w:rsid w:val="00F77C54"/>
    <w:rsid w:val="00F80382"/>
    <w:rsid w:val="00F818DC"/>
    <w:rsid w:val="00F826A3"/>
    <w:rsid w:val="00F848FB"/>
    <w:rsid w:val="00F84DFD"/>
    <w:rsid w:val="00F85F07"/>
    <w:rsid w:val="00F86307"/>
    <w:rsid w:val="00F86458"/>
    <w:rsid w:val="00F86941"/>
    <w:rsid w:val="00F86EC1"/>
    <w:rsid w:val="00F876FC"/>
    <w:rsid w:val="00F87937"/>
    <w:rsid w:val="00F87967"/>
    <w:rsid w:val="00F90249"/>
    <w:rsid w:val="00F915E4"/>
    <w:rsid w:val="00F919D1"/>
    <w:rsid w:val="00F91F70"/>
    <w:rsid w:val="00F9353D"/>
    <w:rsid w:val="00F93C2B"/>
    <w:rsid w:val="00F94523"/>
    <w:rsid w:val="00F9533D"/>
    <w:rsid w:val="00F968B3"/>
    <w:rsid w:val="00F973D0"/>
    <w:rsid w:val="00FA0A20"/>
    <w:rsid w:val="00FA0D54"/>
    <w:rsid w:val="00FA1747"/>
    <w:rsid w:val="00FA1A33"/>
    <w:rsid w:val="00FA23C2"/>
    <w:rsid w:val="00FA2E9F"/>
    <w:rsid w:val="00FA39D9"/>
    <w:rsid w:val="00FA5133"/>
    <w:rsid w:val="00FA5307"/>
    <w:rsid w:val="00FA55C7"/>
    <w:rsid w:val="00FA592C"/>
    <w:rsid w:val="00FA6C51"/>
    <w:rsid w:val="00FA6D86"/>
    <w:rsid w:val="00FA72D8"/>
    <w:rsid w:val="00FA7442"/>
    <w:rsid w:val="00FA7F34"/>
    <w:rsid w:val="00FB01EA"/>
    <w:rsid w:val="00FB025E"/>
    <w:rsid w:val="00FB1944"/>
    <w:rsid w:val="00FB29A7"/>
    <w:rsid w:val="00FB573E"/>
    <w:rsid w:val="00FB5AE5"/>
    <w:rsid w:val="00FB6080"/>
    <w:rsid w:val="00FB6A21"/>
    <w:rsid w:val="00FB70F7"/>
    <w:rsid w:val="00FC119A"/>
    <w:rsid w:val="00FC1D94"/>
    <w:rsid w:val="00FC23E4"/>
    <w:rsid w:val="00FC2CC7"/>
    <w:rsid w:val="00FC327D"/>
    <w:rsid w:val="00FC35EB"/>
    <w:rsid w:val="00FC3E35"/>
    <w:rsid w:val="00FC5790"/>
    <w:rsid w:val="00FC59C0"/>
    <w:rsid w:val="00FC5C9E"/>
    <w:rsid w:val="00FC6826"/>
    <w:rsid w:val="00FC682E"/>
    <w:rsid w:val="00FC6A14"/>
    <w:rsid w:val="00FC6A4F"/>
    <w:rsid w:val="00FD01ED"/>
    <w:rsid w:val="00FD2225"/>
    <w:rsid w:val="00FD28FC"/>
    <w:rsid w:val="00FD4582"/>
    <w:rsid w:val="00FD544E"/>
    <w:rsid w:val="00FD7BA8"/>
    <w:rsid w:val="00FE0B15"/>
    <w:rsid w:val="00FE0D47"/>
    <w:rsid w:val="00FE1A13"/>
    <w:rsid w:val="00FE2A1B"/>
    <w:rsid w:val="00FE2C47"/>
    <w:rsid w:val="00FE353D"/>
    <w:rsid w:val="00FE3AAD"/>
    <w:rsid w:val="00FE4309"/>
    <w:rsid w:val="00FE46B8"/>
    <w:rsid w:val="00FE5449"/>
    <w:rsid w:val="00FE5D03"/>
    <w:rsid w:val="00FE6054"/>
    <w:rsid w:val="00FE67DE"/>
    <w:rsid w:val="00FE6DFD"/>
    <w:rsid w:val="00FE7986"/>
    <w:rsid w:val="00FF01A5"/>
    <w:rsid w:val="00FF0577"/>
    <w:rsid w:val="00FF3335"/>
    <w:rsid w:val="00FF3708"/>
    <w:rsid w:val="00FF4C3A"/>
    <w:rsid w:val="00FF4F37"/>
    <w:rsid w:val="00FF4F7F"/>
    <w:rsid w:val="00FF50D0"/>
    <w:rsid w:val="00FF5893"/>
    <w:rsid w:val="00FF5B3F"/>
    <w:rsid w:val="00FF5EE9"/>
    <w:rsid w:val="00FF6823"/>
    <w:rsid w:val="00FF6F07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1D91"/>
  <w15:chartTrackingRefBased/>
  <w15:docId w15:val="{AA4A840E-037F-4A32-88F4-AFB6D8A6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69F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A2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0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0D2"/>
    <w:rPr>
      <w:rFonts w:ascii="Times New Roman" w:eastAsia="宋体" w:hAnsi="Times New Roman"/>
      <w:sz w:val="18"/>
      <w:szCs w:val="18"/>
    </w:rPr>
  </w:style>
  <w:style w:type="paragraph" w:customStyle="1" w:styleId="a7">
    <w:name w:val="一级标题"/>
    <w:basedOn w:val="1"/>
    <w:next w:val="a"/>
    <w:link w:val="a8"/>
    <w:qFormat/>
    <w:rsid w:val="00FA2E9F"/>
    <w:pPr>
      <w:spacing w:line="480" w:lineRule="auto"/>
      <w:jc w:val="center"/>
    </w:pPr>
    <w:rPr>
      <w:rFonts w:eastAsia="黑体"/>
      <w:b w:val="0"/>
      <w:sz w:val="30"/>
    </w:rPr>
  </w:style>
  <w:style w:type="paragraph" w:customStyle="1" w:styleId="a9">
    <w:name w:val="二级标题"/>
    <w:basedOn w:val="2"/>
    <w:next w:val="a"/>
    <w:link w:val="aa"/>
    <w:qFormat/>
    <w:rsid w:val="009D6115"/>
    <w:pPr>
      <w:spacing w:line="360" w:lineRule="auto"/>
      <w:ind w:firstLineChars="0" w:firstLine="0"/>
    </w:pPr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FA2E9F"/>
    <w:rPr>
      <w:b/>
      <w:bCs/>
      <w:kern w:val="44"/>
      <w:sz w:val="44"/>
      <w:szCs w:val="44"/>
    </w:rPr>
  </w:style>
  <w:style w:type="character" w:customStyle="1" w:styleId="a8">
    <w:name w:val="一级标题 字符"/>
    <w:basedOn w:val="10"/>
    <w:link w:val="a7"/>
    <w:rsid w:val="00FA2E9F"/>
    <w:rPr>
      <w:rFonts w:ascii="Times New Roman" w:eastAsia="黑体" w:hAnsi="Times New Roman"/>
      <w:b w:val="0"/>
      <w:bCs/>
      <w:kern w:val="44"/>
      <w:sz w:val="30"/>
      <w:szCs w:val="44"/>
    </w:rPr>
  </w:style>
  <w:style w:type="paragraph" w:customStyle="1" w:styleId="ab">
    <w:name w:val="三级标题"/>
    <w:basedOn w:val="3"/>
    <w:next w:val="a"/>
    <w:link w:val="ac"/>
    <w:qFormat/>
    <w:rsid w:val="00584C49"/>
    <w:pPr>
      <w:spacing w:line="312" w:lineRule="auto"/>
      <w:ind w:firstLineChars="0" w:firstLine="0"/>
    </w:pPr>
    <w:rPr>
      <w:b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FA2E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二级标题 字符"/>
    <w:basedOn w:val="20"/>
    <w:link w:val="a9"/>
    <w:rsid w:val="009D611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2E9F"/>
    <w:rPr>
      <w:b/>
      <w:bCs/>
      <w:sz w:val="32"/>
      <w:szCs w:val="32"/>
    </w:rPr>
  </w:style>
  <w:style w:type="character" w:customStyle="1" w:styleId="ac">
    <w:name w:val="三级标题 字符"/>
    <w:basedOn w:val="30"/>
    <w:link w:val="ab"/>
    <w:rsid w:val="00584C49"/>
    <w:rPr>
      <w:rFonts w:ascii="Times New Roman" w:eastAsia="宋体" w:hAnsi="Times New Roman"/>
      <w:b w:val="0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E30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aliases w:val="目录一级标题"/>
    <w:basedOn w:val="a7"/>
    <w:next w:val="a7"/>
    <w:link w:val="TOC10"/>
    <w:autoRedefine/>
    <w:uiPriority w:val="39"/>
    <w:unhideWhenUsed/>
    <w:qFormat/>
    <w:rsid w:val="00404AD4"/>
    <w:pPr>
      <w:spacing w:before="120" w:after="120"/>
      <w:ind w:firstLineChars="0" w:firstLine="0"/>
      <w:jc w:val="left"/>
    </w:pPr>
    <w:rPr>
      <w:bCs w:val="0"/>
      <w:caps/>
      <w:szCs w:val="20"/>
    </w:rPr>
  </w:style>
  <w:style w:type="character" w:styleId="ad">
    <w:name w:val="Hyperlink"/>
    <w:basedOn w:val="a0"/>
    <w:uiPriority w:val="99"/>
    <w:unhideWhenUsed/>
    <w:rsid w:val="002E30A8"/>
    <w:rPr>
      <w:color w:val="0563C1" w:themeColor="hyperlink"/>
      <w:u w:val="single"/>
    </w:rPr>
  </w:style>
  <w:style w:type="paragraph" w:styleId="ae">
    <w:name w:val="Date"/>
    <w:basedOn w:val="a"/>
    <w:next w:val="a"/>
    <w:link w:val="af"/>
    <w:uiPriority w:val="99"/>
    <w:semiHidden/>
    <w:unhideWhenUsed/>
    <w:rsid w:val="006B0466"/>
    <w:pPr>
      <w:ind w:leftChars="2500" w:left="100"/>
    </w:pPr>
  </w:style>
  <w:style w:type="paragraph" w:styleId="TOC7">
    <w:name w:val="toc 7"/>
    <w:basedOn w:val="a"/>
    <w:next w:val="a"/>
    <w:autoRedefine/>
    <w:uiPriority w:val="39"/>
    <w:unhideWhenUsed/>
    <w:rsid w:val="002E30A8"/>
    <w:pPr>
      <w:ind w:left="1440"/>
      <w:jc w:val="left"/>
    </w:pPr>
    <w:rPr>
      <w:rFonts w:asciiTheme="minorHAnsi" w:eastAsiaTheme="minorHAnsi"/>
      <w:sz w:val="18"/>
      <w:szCs w:val="18"/>
    </w:rPr>
  </w:style>
  <w:style w:type="character" w:customStyle="1" w:styleId="af">
    <w:name w:val="日期 字符"/>
    <w:basedOn w:val="a0"/>
    <w:link w:val="ae"/>
    <w:uiPriority w:val="99"/>
    <w:semiHidden/>
    <w:rsid w:val="006B0466"/>
    <w:rPr>
      <w:rFonts w:ascii="Times New Roman" w:eastAsia="宋体" w:hAnsi="Times New Roman"/>
      <w:sz w:val="24"/>
    </w:rPr>
  </w:style>
  <w:style w:type="paragraph" w:styleId="af0">
    <w:name w:val="List Paragraph"/>
    <w:basedOn w:val="a"/>
    <w:uiPriority w:val="34"/>
    <w:qFormat/>
    <w:rsid w:val="006B0466"/>
    <w:pPr>
      <w:ind w:firstLine="420"/>
    </w:pPr>
  </w:style>
  <w:style w:type="paragraph" w:styleId="TOC2">
    <w:name w:val="toc 2"/>
    <w:aliases w:val="目录二级标题"/>
    <w:basedOn w:val="a9"/>
    <w:next w:val="a9"/>
    <w:autoRedefine/>
    <w:uiPriority w:val="39"/>
    <w:unhideWhenUsed/>
    <w:qFormat/>
    <w:rsid w:val="00404AD4"/>
    <w:pPr>
      <w:keepNext w:val="0"/>
      <w:keepLines w:val="0"/>
      <w:spacing w:before="0" w:after="0"/>
      <w:ind w:left="238"/>
      <w:jc w:val="left"/>
      <w:outlineLvl w:val="9"/>
    </w:pPr>
    <w:rPr>
      <w:rFonts w:cstheme="minorBidi"/>
      <w:bCs w:val="0"/>
      <w:smallCaps/>
      <w:szCs w:val="20"/>
    </w:rPr>
  </w:style>
  <w:style w:type="paragraph" w:styleId="TOC3">
    <w:name w:val="toc 3"/>
    <w:aliases w:val="目录三级标题"/>
    <w:basedOn w:val="ab"/>
    <w:next w:val="ab"/>
    <w:autoRedefine/>
    <w:uiPriority w:val="39"/>
    <w:unhideWhenUsed/>
    <w:qFormat/>
    <w:rsid w:val="00404AD4"/>
    <w:pPr>
      <w:keepNext w:val="0"/>
      <w:keepLines w:val="0"/>
      <w:spacing w:before="0" w:after="0"/>
      <w:ind w:left="482"/>
      <w:jc w:val="left"/>
      <w:outlineLvl w:val="9"/>
    </w:pPr>
    <w:rPr>
      <w:bCs w:val="0"/>
      <w:iCs/>
      <w:szCs w:val="20"/>
    </w:rPr>
  </w:style>
  <w:style w:type="paragraph" w:customStyle="1" w:styleId="af1">
    <w:name w:val="目录"/>
    <w:basedOn w:val="TOC1"/>
    <w:next w:val="a7"/>
    <w:link w:val="af2"/>
    <w:qFormat/>
    <w:rsid w:val="00590283"/>
    <w:pPr>
      <w:jc w:val="center"/>
    </w:pPr>
  </w:style>
  <w:style w:type="character" w:customStyle="1" w:styleId="Char">
    <w:name w:val="页眉 Char"/>
    <w:uiPriority w:val="99"/>
    <w:locked/>
    <w:rsid w:val="004C5C99"/>
    <w:rPr>
      <w:rFonts w:cs="Times New Roman"/>
      <w:sz w:val="18"/>
      <w:szCs w:val="18"/>
    </w:rPr>
  </w:style>
  <w:style w:type="character" w:customStyle="1" w:styleId="TOC10">
    <w:name w:val="TOC 1 字符"/>
    <w:aliases w:val="目录一级标题 字符"/>
    <w:basedOn w:val="a8"/>
    <w:link w:val="TOC1"/>
    <w:uiPriority w:val="39"/>
    <w:rsid w:val="00404AD4"/>
    <w:rPr>
      <w:rFonts w:ascii="Times New Roman" w:eastAsia="黑体" w:hAnsi="Times New Roman"/>
      <w:b w:val="0"/>
      <w:bCs w:val="0"/>
      <w:caps/>
      <w:kern w:val="44"/>
      <w:sz w:val="30"/>
      <w:szCs w:val="20"/>
    </w:rPr>
  </w:style>
  <w:style w:type="character" w:customStyle="1" w:styleId="af2">
    <w:name w:val="目录 字符"/>
    <w:basedOn w:val="TOC10"/>
    <w:link w:val="af1"/>
    <w:rsid w:val="00590283"/>
    <w:rPr>
      <w:rFonts w:ascii="Times New Roman" w:eastAsia="黑体" w:hAnsi="Times New Roman"/>
      <w:b w:val="0"/>
      <w:bCs w:val="0"/>
      <w:caps/>
      <w:kern w:val="44"/>
      <w:sz w:val="30"/>
      <w:szCs w:val="44"/>
    </w:rPr>
  </w:style>
  <w:style w:type="paragraph" w:customStyle="1" w:styleId="af3">
    <w:name w:val="插图表"/>
    <w:basedOn w:val="1"/>
    <w:next w:val="a"/>
    <w:link w:val="af4"/>
    <w:rsid w:val="00253C2E"/>
    <w:pPr>
      <w:spacing w:line="240" w:lineRule="auto"/>
      <w:jc w:val="center"/>
    </w:pPr>
    <w:rPr>
      <w:color w:val="FFFFFF" w:themeColor="background1"/>
      <w:sz w:val="21"/>
      <w14:textFill>
        <w14:noFill/>
      </w14:textFill>
    </w:rPr>
  </w:style>
  <w:style w:type="paragraph" w:customStyle="1" w:styleId="af5">
    <w:name w:val="图表"/>
    <w:basedOn w:val="a"/>
    <w:link w:val="af6"/>
    <w:qFormat/>
    <w:rsid w:val="00E949F4"/>
    <w:pPr>
      <w:spacing w:line="240" w:lineRule="auto"/>
      <w:jc w:val="center"/>
    </w:pPr>
    <w:rPr>
      <w:sz w:val="21"/>
    </w:rPr>
  </w:style>
  <w:style w:type="character" w:customStyle="1" w:styleId="af4">
    <w:name w:val="插图表 字符"/>
    <w:basedOn w:val="a0"/>
    <w:link w:val="af3"/>
    <w:rsid w:val="000A25D8"/>
    <w:rPr>
      <w:rFonts w:ascii="Times New Roman" w:eastAsia="宋体" w:hAnsi="Times New Roman"/>
      <w:b/>
      <w:bCs/>
      <w:color w:val="FFFFFF" w:themeColor="background1"/>
      <w:kern w:val="44"/>
      <w:szCs w:val="44"/>
      <w14:textFill>
        <w14:noFill/>
      </w14:textFill>
    </w:rPr>
  </w:style>
  <w:style w:type="paragraph" w:styleId="af7">
    <w:name w:val="Balloon Text"/>
    <w:basedOn w:val="a"/>
    <w:link w:val="af8"/>
    <w:uiPriority w:val="99"/>
    <w:semiHidden/>
    <w:unhideWhenUsed/>
    <w:rsid w:val="00A808E4"/>
    <w:pPr>
      <w:spacing w:line="240" w:lineRule="auto"/>
    </w:pPr>
    <w:rPr>
      <w:sz w:val="18"/>
      <w:szCs w:val="18"/>
    </w:rPr>
  </w:style>
  <w:style w:type="character" w:customStyle="1" w:styleId="af6">
    <w:name w:val="图表 字符"/>
    <w:basedOn w:val="a0"/>
    <w:link w:val="af5"/>
    <w:rsid w:val="00E949F4"/>
    <w:rPr>
      <w:rFonts w:ascii="Times New Roman" w:eastAsia="宋体" w:hAnsi="Times New Roman"/>
    </w:rPr>
  </w:style>
  <w:style w:type="character" w:customStyle="1" w:styleId="af8">
    <w:name w:val="批注框文本 字符"/>
    <w:basedOn w:val="a0"/>
    <w:link w:val="af7"/>
    <w:uiPriority w:val="99"/>
    <w:semiHidden/>
    <w:rsid w:val="00A808E4"/>
    <w:rPr>
      <w:rFonts w:ascii="Times New Roman" w:eastAsia="宋体" w:hAnsi="Times New Roman"/>
      <w:sz w:val="18"/>
      <w:szCs w:val="18"/>
    </w:rPr>
  </w:style>
  <w:style w:type="character" w:styleId="af9">
    <w:name w:val="Placeholder Text"/>
    <w:basedOn w:val="a0"/>
    <w:uiPriority w:val="99"/>
    <w:semiHidden/>
    <w:rsid w:val="00A66C00"/>
    <w:rPr>
      <w:color w:val="808080"/>
    </w:rPr>
  </w:style>
  <w:style w:type="character" w:styleId="afa">
    <w:name w:val="annotation reference"/>
    <w:basedOn w:val="a0"/>
    <w:uiPriority w:val="99"/>
    <w:semiHidden/>
    <w:unhideWhenUsed/>
    <w:rsid w:val="006E2EE6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6E2EE6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6E2EE6"/>
    <w:rPr>
      <w:rFonts w:ascii="Times New Roman" w:eastAsia="宋体" w:hAnsi="Times New Roman"/>
      <w:sz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E2EE6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E2EE6"/>
    <w:rPr>
      <w:rFonts w:ascii="Times New Roman" w:eastAsia="宋体" w:hAnsi="Times New Roman"/>
      <w:b/>
      <w:bCs/>
      <w:sz w:val="24"/>
    </w:rPr>
  </w:style>
  <w:style w:type="paragraph" w:styleId="aff">
    <w:name w:val="endnote text"/>
    <w:basedOn w:val="a"/>
    <w:link w:val="aff0"/>
    <w:uiPriority w:val="99"/>
    <w:semiHidden/>
    <w:unhideWhenUsed/>
    <w:rsid w:val="002A403F"/>
    <w:pPr>
      <w:snapToGrid w:val="0"/>
      <w:jc w:val="left"/>
    </w:pPr>
  </w:style>
  <w:style w:type="character" w:customStyle="1" w:styleId="aff0">
    <w:name w:val="尾注文本 字符"/>
    <w:basedOn w:val="a0"/>
    <w:link w:val="aff"/>
    <w:uiPriority w:val="99"/>
    <w:semiHidden/>
    <w:rsid w:val="002A403F"/>
    <w:rPr>
      <w:rFonts w:ascii="Times New Roman" w:eastAsia="宋体" w:hAnsi="Times New Roman"/>
      <w:sz w:val="24"/>
    </w:rPr>
  </w:style>
  <w:style w:type="character" w:styleId="aff1">
    <w:name w:val="endnote reference"/>
    <w:basedOn w:val="a0"/>
    <w:uiPriority w:val="99"/>
    <w:semiHidden/>
    <w:unhideWhenUsed/>
    <w:rsid w:val="002A403F"/>
    <w:rPr>
      <w:vertAlign w:val="superscript"/>
    </w:rPr>
  </w:style>
  <w:style w:type="paragraph" w:customStyle="1" w:styleId="aff2">
    <w:name w:val="页末注"/>
    <w:basedOn w:val="aff"/>
    <w:link w:val="aff3"/>
    <w:qFormat/>
    <w:rsid w:val="002E22CB"/>
    <w:pPr>
      <w:spacing w:line="240" w:lineRule="auto"/>
      <w:ind w:firstLineChars="0" w:firstLine="0"/>
      <w:jc w:val="both"/>
    </w:pPr>
    <w:rPr>
      <w:sz w:val="21"/>
    </w:rPr>
  </w:style>
  <w:style w:type="character" w:customStyle="1" w:styleId="aff3">
    <w:name w:val="页末注 字符"/>
    <w:basedOn w:val="aff0"/>
    <w:link w:val="aff2"/>
    <w:rsid w:val="002E22CB"/>
    <w:rPr>
      <w:rFonts w:ascii="Times New Roman" w:eastAsia="宋体" w:hAnsi="Times New Roman"/>
      <w:sz w:val="24"/>
    </w:rPr>
  </w:style>
  <w:style w:type="table" w:styleId="aff4">
    <w:name w:val="Table Grid"/>
    <w:basedOn w:val="a1"/>
    <w:uiPriority w:val="39"/>
    <w:rsid w:val="00765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6579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3456">
    <w:name w:val="表格123456"/>
    <w:basedOn w:val="a1"/>
    <w:uiPriority w:val="99"/>
    <w:rsid w:val="0052750E"/>
    <w:pPr>
      <w:jc w:val="both"/>
    </w:pPr>
    <w:rPr>
      <w:rFonts w:ascii="Times New Roman" w:eastAsia="宋体" w:hAnsi="Times New Roman"/>
    </w:rPr>
    <w:tblPr>
      <w:tblBorders>
        <w:top w:val="single" w:sz="18" w:space="0" w:color="auto"/>
        <w:bottom w:val="single" w:sz="18" w:space="0" w:color="auto"/>
      </w:tblBorders>
    </w:tblPr>
    <w:tcPr>
      <w:vAlign w:val="center"/>
    </w:tcPr>
  </w:style>
  <w:style w:type="paragraph" w:styleId="aff5">
    <w:name w:val="footnote text"/>
    <w:basedOn w:val="a"/>
    <w:link w:val="aff6"/>
    <w:uiPriority w:val="99"/>
    <w:semiHidden/>
    <w:unhideWhenUsed/>
    <w:rsid w:val="0057150B"/>
    <w:pPr>
      <w:snapToGrid w:val="0"/>
      <w:jc w:val="left"/>
    </w:pPr>
    <w:rPr>
      <w:sz w:val="18"/>
      <w:szCs w:val="18"/>
    </w:rPr>
  </w:style>
  <w:style w:type="character" w:customStyle="1" w:styleId="aff6">
    <w:name w:val="脚注文本 字符"/>
    <w:basedOn w:val="a0"/>
    <w:link w:val="aff5"/>
    <w:uiPriority w:val="99"/>
    <w:semiHidden/>
    <w:rsid w:val="0057150B"/>
    <w:rPr>
      <w:rFonts w:ascii="Times New Roman" w:eastAsia="宋体" w:hAnsi="Times New Roman"/>
      <w:sz w:val="18"/>
      <w:szCs w:val="18"/>
    </w:rPr>
  </w:style>
  <w:style w:type="character" w:styleId="aff7">
    <w:name w:val="footnote reference"/>
    <w:basedOn w:val="a0"/>
    <w:uiPriority w:val="99"/>
    <w:semiHidden/>
    <w:unhideWhenUsed/>
    <w:rsid w:val="0057150B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FB6080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FB6080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FB6080"/>
    <w:pPr>
      <w:spacing w:line="240" w:lineRule="auto"/>
      <w:ind w:firstLine="480"/>
    </w:pPr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sid w:val="00FB6080"/>
    <w:rPr>
      <w:rFonts w:ascii="Times New Roman" w:eastAsia="宋体" w:hAnsi="Times New Roman" w:cs="Times New Roman"/>
      <w:sz w:val="24"/>
    </w:rPr>
  </w:style>
  <w:style w:type="paragraph" w:customStyle="1" w:styleId="aff8">
    <w:name w:val="图"/>
    <w:basedOn w:val="af5"/>
    <w:link w:val="aff9"/>
    <w:qFormat/>
    <w:rsid w:val="00806CEF"/>
    <w:pPr>
      <w:ind w:firstLineChars="0" w:firstLine="0"/>
    </w:pPr>
    <w:rPr>
      <w:noProof/>
    </w:rPr>
  </w:style>
  <w:style w:type="character" w:customStyle="1" w:styleId="aff9">
    <w:name w:val="图 字符"/>
    <w:basedOn w:val="af6"/>
    <w:link w:val="aff8"/>
    <w:rsid w:val="00806CEF"/>
    <w:rPr>
      <w:rFonts w:ascii="Times New Roman" w:eastAsia="宋体" w:hAnsi="Times New Roman"/>
      <w:noProof/>
    </w:rPr>
  </w:style>
  <w:style w:type="paragraph" w:styleId="TOC4">
    <w:name w:val="toc 4"/>
    <w:basedOn w:val="a"/>
    <w:next w:val="a"/>
    <w:autoRedefine/>
    <w:uiPriority w:val="39"/>
    <w:unhideWhenUsed/>
    <w:rsid w:val="00E4117E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4117E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4117E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4117E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4117E"/>
    <w:pPr>
      <w:ind w:left="1920"/>
      <w:jc w:val="left"/>
    </w:pPr>
    <w:rPr>
      <w:rFonts w:asciiTheme="minorHAnsi" w:eastAsiaTheme="minorHAnsi"/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B138D3"/>
  </w:style>
  <w:style w:type="paragraph" w:customStyle="1" w:styleId="msonormal0">
    <w:name w:val="msonormal"/>
    <w:basedOn w:val="a"/>
    <w:rsid w:val="00B138D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fa">
    <w:name w:val="Normal (Web)"/>
    <w:basedOn w:val="a"/>
    <w:uiPriority w:val="99"/>
    <w:semiHidden/>
    <w:unhideWhenUsed/>
    <w:rsid w:val="00B138D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e\Desktop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6E984-666C-46CE-9BA4-FFE38D7F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7</TotalTime>
  <Pages>29</Pages>
  <Words>2274</Words>
  <Characters>12963</Characters>
  <Application>Microsoft Office Word</Application>
  <DocSecurity>0</DocSecurity>
  <Lines>108</Lines>
  <Paragraphs>30</Paragraphs>
  <ScaleCrop>false</ScaleCrop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. 花草浮生</cp:lastModifiedBy>
  <cp:revision>1</cp:revision>
  <dcterms:created xsi:type="dcterms:W3CDTF">2019-03-28T15:23:00Z</dcterms:created>
  <dcterms:modified xsi:type="dcterms:W3CDTF">2019-03-28T15:30:00Z</dcterms:modified>
</cp:coreProperties>
</file>